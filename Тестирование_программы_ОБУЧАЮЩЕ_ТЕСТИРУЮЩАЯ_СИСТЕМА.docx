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051629" w:rsidRDefault="00051629" w:rsidP="00051629">
      <w:r>
        <w:t>Программа протестирована командой студентов учебной группы о-22ПРИ-2-рпс-б</w:t>
      </w:r>
      <w:r w:rsidRPr="00051629">
        <w:t>:</w:t>
      </w:r>
    </w:p>
    <w:p w:rsidR="00296B0F" w:rsidRDefault="00296B0F" w:rsidP="00873FE6">
      <w:pPr>
        <w:pStyle w:val="a0"/>
      </w:pPr>
      <w:r>
        <w:t>Красивин В.А.</w:t>
      </w:r>
    </w:p>
    <w:p w:rsidR="00051629" w:rsidRDefault="00051629" w:rsidP="00873FE6">
      <w:pPr>
        <w:pStyle w:val="a0"/>
      </w:pPr>
      <w:r>
        <w:t>Маче</w:t>
      </w:r>
      <w:r w:rsidR="00296B0F">
        <w:t>хин Г. А.</w:t>
      </w:r>
    </w:p>
    <w:p w:rsidR="00051629" w:rsidRDefault="00296B0F" w:rsidP="00873FE6">
      <w:pPr>
        <w:pStyle w:val="a0"/>
      </w:pPr>
      <w:r>
        <w:t>Журов Е. Д.</w:t>
      </w:r>
    </w:p>
    <w:p w:rsidR="00296B0F" w:rsidRDefault="00296B0F" w:rsidP="00873FE6">
      <w:pPr>
        <w:pStyle w:val="a0"/>
      </w:pPr>
      <w:r>
        <w:t>Морозов Т.Д.</w:t>
      </w:r>
    </w:p>
    <w:p w:rsidR="00296B0F" w:rsidRDefault="00296B0F" w:rsidP="00873FE6">
      <w:pPr>
        <w:pStyle w:val="a0"/>
      </w:pPr>
      <w:r>
        <w:t>Зайцев И.Н.</w:t>
      </w:r>
    </w:p>
    <w:p w:rsidR="00296B0F" w:rsidRPr="00296B0F" w:rsidRDefault="00296B0F" w:rsidP="00296B0F">
      <w:pPr>
        <w:rPr>
          <w:rStyle w:val="30"/>
          <w:rFonts w:eastAsiaTheme="minorHAnsi" w:cstheme="minorBidi"/>
          <w:b w:val="0"/>
          <w:i w:val="0"/>
          <w:szCs w:val="22"/>
        </w:rPr>
      </w:pPr>
    </w:p>
    <w:p w:rsidR="00051629" w:rsidRDefault="00051629" w:rsidP="004C05A4">
      <w:pPr>
        <w:rPr>
          <w:rStyle w:val="30"/>
        </w:rPr>
      </w:pPr>
    </w:p>
    <w:p w:rsidR="001A12F2" w:rsidRDefault="001A12F2" w:rsidP="00065BE0">
      <w:pPr>
        <w:rPr>
          <w:rStyle w:val="30"/>
        </w:rPr>
      </w:pPr>
    </w:p>
    <w:p w:rsidR="001A12F2" w:rsidRDefault="001A12F2" w:rsidP="00065BE0">
      <w:pPr>
        <w:rPr>
          <w:rStyle w:val="30"/>
        </w:rPr>
      </w:pPr>
    </w:p>
    <w:p w:rsidR="00065BE0" w:rsidRPr="00E30EEA" w:rsidRDefault="004C05A4" w:rsidP="00065BE0">
      <w:r w:rsidRPr="004C05A4">
        <w:rPr>
          <w:rStyle w:val="30"/>
        </w:rPr>
        <w:t>Модуль “</w:t>
      </w:r>
      <w:r w:rsidR="007E482A">
        <w:rPr>
          <w:rStyle w:val="30"/>
        </w:rPr>
        <w:t>Общие требования</w:t>
      </w:r>
      <w:r w:rsidRPr="004C05A4">
        <w:rPr>
          <w:rStyle w:val="30"/>
        </w:rPr>
        <w:t>”</w:t>
      </w:r>
      <w:r>
        <w:t xml:space="preserve"> -</w:t>
      </w:r>
      <w:r w:rsidR="00065BE0" w:rsidRPr="00C403E8">
        <w:t xml:space="preserve"> </w:t>
      </w:r>
      <w:r w:rsidR="00065BE0">
        <w:t xml:space="preserve">протестировал студент учебной группы </w:t>
      </w:r>
      <w:r>
        <w:t>о-</w:t>
      </w:r>
      <w:r w:rsidR="00065BE0">
        <w:t xml:space="preserve">22ПРИ2-рпс-б. </w:t>
      </w:r>
      <w:r w:rsidR="004013B9">
        <w:t>Красивин В</w:t>
      </w:r>
      <w:r w:rsidR="00E30EEA" w:rsidRPr="00E30EEA">
        <w:t>.</w:t>
      </w:r>
      <w:r w:rsidR="004013B9">
        <w:t xml:space="preserve"> А.</w:t>
      </w:r>
    </w:p>
    <w:p w:rsidR="00065BE0" w:rsidRDefault="00065BE0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91"/>
        <w:gridCol w:w="2189"/>
        <w:gridCol w:w="1910"/>
        <w:gridCol w:w="1760"/>
        <w:gridCol w:w="1760"/>
        <w:gridCol w:w="1218"/>
      </w:tblGrid>
      <w:tr w:rsidR="00902568" w:rsidTr="002A136F">
        <w:tc>
          <w:tcPr>
            <w:tcW w:w="846" w:type="dxa"/>
          </w:tcPr>
          <w:p w:rsidR="00902568" w:rsidRPr="007B4AD9" w:rsidRDefault="00902568" w:rsidP="00902568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378" w:type="dxa"/>
          </w:tcPr>
          <w:p w:rsidR="00902568" w:rsidRDefault="00902568" w:rsidP="00902568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273" w:type="dxa"/>
          </w:tcPr>
          <w:p w:rsidR="00902568" w:rsidRPr="009D51AD" w:rsidRDefault="00902568" w:rsidP="00902568">
            <w:pPr>
              <w:pStyle w:val="2"/>
            </w:pPr>
            <w:r>
              <w:t>Входные данные</w:t>
            </w:r>
          </w:p>
        </w:tc>
        <w:tc>
          <w:tcPr>
            <w:tcW w:w="1908" w:type="dxa"/>
          </w:tcPr>
          <w:p w:rsidR="00902568" w:rsidRDefault="00902568" w:rsidP="00902568">
            <w:pPr>
              <w:pStyle w:val="2"/>
            </w:pPr>
            <w:r>
              <w:t>Ожидаемый результат</w:t>
            </w:r>
          </w:p>
        </w:tc>
        <w:tc>
          <w:tcPr>
            <w:tcW w:w="1908" w:type="dxa"/>
          </w:tcPr>
          <w:p w:rsidR="00902568" w:rsidRDefault="00902568" w:rsidP="00902568">
            <w:pPr>
              <w:pStyle w:val="2"/>
            </w:pPr>
            <w:r>
              <w:t>Полученный результат</w:t>
            </w:r>
          </w:p>
        </w:tc>
        <w:tc>
          <w:tcPr>
            <w:tcW w:w="1315" w:type="dxa"/>
          </w:tcPr>
          <w:p w:rsidR="00902568" w:rsidRPr="009D51AD" w:rsidRDefault="00902568" w:rsidP="00902568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902568" w:rsidTr="002A136F">
        <w:tc>
          <w:tcPr>
            <w:tcW w:w="846" w:type="dxa"/>
          </w:tcPr>
          <w:p w:rsidR="00902568" w:rsidRPr="009D51AD" w:rsidRDefault="00902568" w:rsidP="009025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</w:tcPr>
          <w:p w:rsidR="00902568" w:rsidRPr="001A12F2" w:rsidRDefault="00902568" w:rsidP="00902568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Функциональные требования согласно графической схеме</w:t>
            </w:r>
          </w:p>
        </w:tc>
        <w:tc>
          <w:tcPr>
            <w:tcW w:w="1273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r w:rsidRPr="001A12F2">
              <w:rPr>
                <w:sz w:val="24"/>
                <w:lang w:val="en-US"/>
              </w:rPr>
              <w:t>sln</w:t>
            </w:r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Функционал программы соответствует графической блок-схеме, описанной в функциональных требованиях.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Функционал программы соответствует графической блок-схеме, описанной в функциональных требованиях.</w:t>
            </w:r>
          </w:p>
        </w:tc>
        <w:tc>
          <w:tcPr>
            <w:tcW w:w="1315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</w:t>
            </w:r>
            <w:r>
              <w:rPr>
                <w:sz w:val="24"/>
              </w:rPr>
              <w:t>.</w:t>
            </w:r>
          </w:p>
        </w:tc>
      </w:tr>
      <w:tr w:rsidR="00902568" w:rsidTr="002A136F">
        <w:tc>
          <w:tcPr>
            <w:tcW w:w="846" w:type="dxa"/>
          </w:tcPr>
          <w:p w:rsidR="00902568" w:rsidRPr="009D51AD" w:rsidRDefault="00902568" w:rsidP="009025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8" w:type="dxa"/>
          </w:tcPr>
          <w:p w:rsidR="00902568" w:rsidRPr="001A12F2" w:rsidRDefault="00902568" w:rsidP="00902568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Каждый блок на схеме выделен в отдельный модуль (библиотеку)</w:t>
            </w:r>
          </w:p>
        </w:tc>
        <w:tc>
          <w:tcPr>
            <w:tcW w:w="1273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r w:rsidRPr="001A12F2">
              <w:rPr>
                <w:sz w:val="24"/>
                <w:lang w:val="en-US"/>
              </w:rPr>
              <w:t>sln</w:t>
            </w:r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Программа поделена на логические блоки – библиотеки, название каждой библиотеки соответствует функции.</w:t>
            </w:r>
          </w:p>
        </w:tc>
        <w:tc>
          <w:tcPr>
            <w:tcW w:w="1908" w:type="dxa"/>
          </w:tcPr>
          <w:p w:rsidR="00902568" w:rsidRPr="001A12F2" w:rsidRDefault="000309A4" w:rsidP="00902568">
            <w:pPr>
              <w:ind w:firstLine="0"/>
              <w:rPr>
                <w:sz w:val="24"/>
              </w:rPr>
            </w:pPr>
            <w:r w:rsidRPr="000309A4">
              <w:rPr>
                <w:sz w:val="24"/>
              </w:rPr>
              <w:t>4</w:t>
            </w:r>
            <w:r w:rsidR="00902568" w:rsidRPr="001A12F2">
              <w:rPr>
                <w:sz w:val="24"/>
              </w:rPr>
              <w:t xml:space="preserve"> фай</w:t>
            </w:r>
            <w:r>
              <w:rPr>
                <w:sz w:val="24"/>
              </w:rPr>
              <w:t>ла-библиотеки</w:t>
            </w:r>
            <w:r w:rsidR="00902568" w:rsidRPr="001A12F2">
              <w:rPr>
                <w:sz w:val="24"/>
              </w:rPr>
              <w:t xml:space="preserve"> формата .</w:t>
            </w:r>
            <w:r w:rsidR="00902568" w:rsidRPr="001A12F2">
              <w:rPr>
                <w:sz w:val="24"/>
                <w:lang w:val="en-US"/>
              </w:rPr>
              <w:t>h</w:t>
            </w:r>
            <w:r>
              <w:rPr>
                <w:sz w:val="24"/>
              </w:rPr>
              <w:t xml:space="preserve"> и </w:t>
            </w:r>
            <w:r w:rsidRPr="000309A4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cpp</w:t>
            </w:r>
            <w:r w:rsidR="00902568" w:rsidRPr="001A12F2">
              <w:rPr>
                <w:sz w:val="24"/>
              </w:rPr>
              <w:t xml:space="preserve"> (Название файлов соответствует их логической функции.)</w:t>
            </w:r>
          </w:p>
        </w:tc>
        <w:tc>
          <w:tcPr>
            <w:tcW w:w="1315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</w:t>
            </w:r>
            <w:r>
              <w:rPr>
                <w:sz w:val="24"/>
              </w:rPr>
              <w:t>.</w:t>
            </w:r>
          </w:p>
        </w:tc>
      </w:tr>
      <w:tr w:rsidR="00902568" w:rsidTr="002A136F">
        <w:tc>
          <w:tcPr>
            <w:tcW w:w="846" w:type="dxa"/>
          </w:tcPr>
          <w:p w:rsidR="00902568" w:rsidRPr="00DE4B74" w:rsidRDefault="00902568" w:rsidP="00902568">
            <w:pPr>
              <w:ind w:firstLine="0"/>
            </w:pPr>
            <w:r w:rsidRPr="00DE4B74">
              <w:t>3</w:t>
            </w:r>
          </w:p>
        </w:tc>
        <w:tc>
          <w:tcPr>
            <w:tcW w:w="2378" w:type="dxa"/>
          </w:tcPr>
          <w:p w:rsidR="00902568" w:rsidRPr="001A12F2" w:rsidRDefault="00902568" w:rsidP="00902568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Меню для каждого блока описано внутри библиотеки</w:t>
            </w:r>
          </w:p>
        </w:tc>
        <w:tc>
          <w:tcPr>
            <w:tcW w:w="1273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r w:rsidRPr="001A12F2">
              <w:rPr>
                <w:sz w:val="24"/>
                <w:lang w:val="en-US"/>
              </w:rPr>
              <w:t>sln</w:t>
            </w:r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В каждой библиотеки описано собственное меню.</w:t>
            </w:r>
          </w:p>
        </w:tc>
        <w:tc>
          <w:tcPr>
            <w:tcW w:w="1908" w:type="dxa"/>
          </w:tcPr>
          <w:p w:rsidR="00902568" w:rsidRPr="00397DB6" w:rsidRDefault="00902568" w:rsidP="00902568">
            <w:pPr>
              <w:ind w:firstLine="0"/>
              <w:rPr>
                <w:sz w:val="24"/>
                <w:lang w:val="en-US"/>
              </w:rPr>
            </w:pPr>
            <w:r w:rsidRPr="001A12F2">
              <w:rPr>
                <w:sz w:val="24"/>
              </w:rPr>
              <w:t>В каждой библиотеки описано собственное меню</w:t>
            </w:r>
            <w:r w:rsidR="00397DB6">
              <w:rPr>
                <w:sz w:val="24"/>
              </w:rPr>
              <w:t xml:space="preserve"> </w:t>
            </w:r>
            <w:r w:rsidR="00547838" w:rsidRPr="00397DB6">
              <w:rPr>
                <w:sz w:val="24"/>
                <w:lang w:val="en-US"/>
              </w:rPr>
              <w:t>(ф</w:t>
            </w:r>
            <w:r w:rsidR="00397DB6" w:rsidRPr="00397DB6">
              <w:rPr>
                <w:sz w:val="24"/>
                <w:lang w:val="en-US"/>
              </w:rPr>
              <w:t>-</w:t>
            </w:r>
            <w:r w:rsidR="00397DB6">
              <w:rPr>
                <w:sz w:val="24"/>
              </w:rPr>
              <w:t>ии</w:t>
            </w:r>
            <w:r w:rsidR="00397DB6" w:rsidRPr="00397DB6">
              <w:rPr>
                <w:sz w:val="24"/>
                <w:lang w:val="en-US"/>
              </w:rPr>
              <w:t xml:space="preserve"> </w:t>
            </w:r>
            <w:r w:rsidR="00397DB6">
              <w:rPr>
                <w:sz w:val="24"/>
                <w:lang w:val="en-US"/>
              </w:rPr>
              <w:t>TeacherMenu</w:t>
            </w:r>
            <w:r w:rsidR="00397DB6" w:rsidRPr="00397DB6">
              <w:rPr>
                <w:sz w:val="24"/>
                <w:lang w:val="en-US"/>
              </w:rPr>
              <w:t xml:space="preserve"> </w:t>
            </w:r>
            <w:r w:rsidR="00397DB6">
              <w:rPr>
                <w:sz w:val="24"/>
              </w:rPr>
              <w:t>и</w:t>
            </w:r>
            <w:r w:rsidR="00397DB6" w:rsidRPr="00397DB6">
              <w:rPr>
                <w:sz w:val="24"/>
                <w:lang w:val="en-US"/>
              </w:rPr>
              <w:t xml:space="preserve"> </w:t>
            </w:r>
            <w:r w:rsidR="00397DB6">
              <w:rPr>
                <w:sz w:val="24"/>
                <w:lang w:val="en-US"/>
              </w:rPr>
              <w:t>StudentMenu</w:t>
            </w:r>
            <w:r w:rsidR="00397DB6" w:rsidRPr="00397DB6">
              <w:rPr>
                <w:sz w:val="24"/>
                <w:lang w:val="en-US"/>
              </w:rPr>
              <w:t>).</w:t>
            </w:r>
          </w:p>
        </w:tc>
        <w:tc>
          <w:tcPr>
            <w:tcW w:w="1315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</w:t>
            </w:r>
            <w:r>
              <w:rPr>
                <w:sz w:val="24"/>
              </w:rPr>
              <w:t>.</w:t>
            </w:r>
          </w:p>
        </w:tc>
      </w:tr>
      <w:tr w:rsidR="00902568" w:rsidTr="002A136F">
        <w:tc>
          <w:tcPr>
            <w:tcW w:w="846" w:type="dxa"/>
          </w:tcPr>
          <w:p w:rsidR="00902568" w:rsidRPr="009D51AD" w:rsidRDefault="00902568" w:rsidP="009025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78" w:type="dxa"/>
          </w:tcPr>
          <w:p w:rsidR="00902568" w:rsidRPr="001A12F2" w:rsidRDefault="00902568" w:rsidP="00902568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 xml:space="preserve">Необходимые типы данных и вспомогательные </w:t>
            </w:r>
            <w:r w:rsidRPr="001A12F2">
              <w:rPr>
                <w:sz w:val="24"/>
                <w:szCs w:val="24"/>
              </w:rPr>
              <w:lastRenderedPageBreak/>
              <w:t>функции описаны внутри библиотеки</w:t>
            </w:r>
          </w:p>
        </w:tc>
        <w:tc>
          <w:tcPr>
            <w:tcW w:w="1273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lastRenderedPageBreak/>
              <w:t>Запуск .</w:t>
            </w:r>
            <w:r w:rsidRPr="001A12F2">
              <w:rPr>
                <w:sz w:val="24"/>
                <w:lang w:val="en-US"/>
              </w:rPr>
              <w:t>sln</w:t>
            </w:r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 xml:space="preserve">В каждой библиотеки описаны </w:t>
            </w:r>
            <w:r w:rsidRPr="001A12F2">
              <w:rPr>
                <w:sz w:val="24"/>
              </w:rPr>
              <w:lastRenderedPageBreak/>
              <w:t>необходимые типы данных и вспомогательные функции, необходимы для данной библиотеки.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lastRenderedPageBreak/>
              <w:t xml:space="preserve">В каждой библиотеки описаны </w:t>
            </w:r>
            <w:r w:rsidRPr="001A12F2">
              <w:rPr>
                <w:sz w:val="24"/>
              </w:rPr>
              <w:lastRenderedPageBreak/>
              <w:t>необходимые типы данных и вспомогательные функции, необходимы для данной библиотеки.</w:t>
            </w:r>
          </w:p>
        </w:tc>
        <w:tc>
          <w:tcPr>
            <w:tcW w:w="1315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lastRenderedPageBreak/>
              <w:t>Корректно</w:t>
            </w:r>
            <w:r>
              <w:rPr>
                <w:sz w:val="24"/>
              </w:rPr>
              <w:t>.</w:t>
            </w:r>
          </w:p>
        </w:tc>
      </w:tr>
      <w:tr w:rsidR="00902568" w:rsidTr="002A136F">
        <w:tc>
          <w:tcPr>
            <w:tcW w:w="846" w:type="dxa"/>
          </w:tcPr>
          <w:p w:rsidR="00902568" w:rsidRPr="009D51AD" w:rsidRDefault="00902568" w:rsidP="009025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8" w:type="dxa"/>
          </w:tcPr>
          <w:p w:rsidR="00902568" w:rsidRPr="001A12F2" w:rsidRDefault="00902568" w:rsidP="00902568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Главное меню описано в main()</w:t>
            </w:r>
          </w:p>
        </w:tc>
        <w:tc>
          <w:tcPr>
            <w:tcW w:w="1273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r w:rsidRPr="001A12F2">
              <w:rPr>
                <w:sz w:val="24"/>
                <w:lang w:val="en-US"/>
              </w:rPr>
              <w:t>sln</w:t>
            </w:r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 xml:space="preserve">В функции </w:t>
            </w:r>
            <w:r w:rsidRPr="001A12F2">
              <w:rPr>
                <w:sz w:val="24"/>
                <w:lang w:val="en-US"/>
              </w:rPr>
              <w:t>main</w:t>
            </w:r>
            <w:r w:rsidRPr="001A12F2">
              <w:rPr>
                <w:sz w:val="24"/>
              </w:rPr>
              <w:t>() описано главное меню.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 xml:space="preserve">В функции </w:t>
            </w:r>
            <w:r w:rsidRPr="001A12F2">
              <w:rPr>
                <w:sz w:val="24"/>
                <w:lang w:val="en-US"/>
              </w:rPr>
              <w:t>main</w:t>
            </w:r>
            <w:r w:rsidRPr="001A12F2">
              <w:rPr>
                <w:sz w:val="24"/>
              </w:rPr>
              <w:t>() описано главное меню.</w:t>
            </w:r>
          </w:p>
        </w:tc>
        <w:tc>
          <w:tcPr>
            <w:tcW w:w="1315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</w:t>
            </w:r>
            <w:r>
              <w:rPr>
                <w:sz w:val="24"/>
              </w:rPr>
              <w:t>.</w:t>
            </w:r>
          </w:p>
        </w:tc>
      </w:tr>
      <w:tr w:rsidR="00902568" w:rsidTr="002A136F">
        <w:tc>
          <w:tcPr>
            <w:tcW w:w="846" w:type="dxa"/>
          </w:tcPr>
          <w:p w:rsidR="00902568" w:rsidRPr="009D51AD" w:rsidRDefault="00902568" w:rsidP="009025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78" w:type="dxa"/>
          </w:tcPr>
          <w:p w:rsidR="00902568" w:rsidRPr="001A12F2" w:rsidRDefault="00902568" w:rsidP="00902568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Производится контроль вводимых значений</w:t>
            </w:r>
          </w:p>
        </w:tc>
        <w:tc>
          <w:tcPr>
            <w:tcW w:w="1273" w:type="dxa"/>
          </w:tcPr>
          <w:p w:rsidR="00902568" w:rsidRPr="00FF58ED" w:rsidRDefault="00902568" w:rsidP="00902568">
            <w:pPr>
              <w:ind w:firstLine="0"/>
            </w:pPr>
            <w:r w:rsidRPr="001A12F2">
              <w:rPr>
                <w:sz w:val="24"/>
              </w:rPr>
              <w:t>Запуск .</w:t>
            </w:r>
            <w:r w:rsidRPr="001A12F2">
              <w:rPr>
                <w:sz w:val="24"/>
                <w:lang w:val="en-US"/>
              </w:rPr>
              <w:t>sln</w:t>
            </w:r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08" w:type="dxa"/>
          </w:tcPr>
          <w:p w:rsidR="00902568" w:rsidRPr="001A12F2" w:rsidRDefault="00902568" w:rsidP="0090256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 каждом элементе </w:t>
            </w:r>
            <w:r w:rsidR="00626743">
              <w:rPr>
                <w:sz w:val="24"/>
              </w:rPr>
              <w:t>ввода,</w:t>
            </w:r>
            <w:r>
              <w:rPr>
                <w:sz w:val="24"/>
              </w:rPr>
              <w:t xml:space="preserve"> имеющихся в программе, присутствует контроль вводимых значений.</w:t>
            </w:r>
          </w:p>
        </w:tc>
        <w:tc>
          <w:tcPr>
            <w:tcW w:w="1908" w:type="dxa"/>
          </w:tcPr>
          <w:p w:rsidR="00902568" w:rsidRDefault="00902568" w:rsidP="00902568">
            <w:pPr>
              <w:ind w:firstLine="0"/>
            </w:pPr>
            <w:r>
              <w:rPr>
                <w:sz w:val="24"/>
              </w:rPr>
              <w:t>В каждом элементе ввода, имеющихся в программе, присутствует контроль вводимых значений.</w:t>
            </w:r>
          </w:p>
        </w:tc>
        <w:tc>
          <w:tcPr>
            <w:tcW w:w="1315" w:type="dxa"/>
          </w:tcPr>
          <w:p w:rsidR="00902568" w:rsidRDefault="00902568" w:rsidP="00902568">
            <w:pPr>
              <w:ind w:firstLine="0"/>
            </w:pPr>
            <w:r w:rsidRPr="001A12F2">
              <w:rPr>
                <w:sz w:val="24"/>
              </w:rPr>
              <w:t>Корректно.</w:t>
            </w:r>
          </w:p>
        </w:tc>
      </w:tr>
      <w:tr w:rsidR="005329AE" w:rsidTr="002A136F">
        <w:tc>
          <w:tcPr>
            <w:tcW w:w="846" w:type="dxa"/>
          </w:tcPr>
          <w:p w:rsidR="005329AE" w:rsidRPr="009D51AD" w:rsidRDefault="005329AE" w:rsidP="00532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78" w:type="dxa"/>
          </w:tcPr>
          <w:p w:rsidR="005329AE" w:rsidRPr="001A12F2" w:rsidRDefault="005329AE" w:rsidP="005329AE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Запрос выполняемых операций – циклический, есть возможность возврата в пользовательское меню</w:t>
            </w:r>
          </w:p>
        </w:tc>
        <w:tc>
          <w:tcPr>
            <w:tcW w:w="1273" w:type="dxa"/>
          </w:tcPr>
          <w:p w:rsidR="005329AE" w:rsidRPr="001A12F2" w:rsidRDefault="005329AE" w:rsidP="005329AE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и компиляция проекта, переходы между главным меню и вспомогательными меню.</w:t>
            </w:r>
          </w:p>
        </w:tc>
        <w:tc>
          <w:tcPr>
            <w:tcW w:w="1908" w:type="dxa"/>
          </w:tcPr>
          <w:p w:rsidR="005329AE" w:rsidRPr="001A12F2" w:rsidRDefault="005329AE" w:rsidP="005329AE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После выполнения математической операции в любом из блоков пользователю предоставляется возможность продолжить работу в данном модуле, либо вернуться в главное меню.</w:t>
            </w:r>
          </w:p>
        </w:tc>
        <w:tc>
          <w:tcPr>
            <w:tcW w:w="1908" w:type="dxa"/>
          </w:tcPr>
          <w:p w:rsidR="005329AE" w:rsidRPr="001A12F2" w:rsidRDefault="005329AE" w:rsidP="005329AE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После выполнения математической операции в любом из блоков пользователю предоставляется возможность продолжить работу в данном модуле, либо вернуться в главное меню</w:t>
            </w:r>
          </w:p>
        </w:tc>
        <w:tc>
          <w:tcPr>
            <w:tcW w:w="1315" w:type="dxa"/>
          </w:tcPr>
          <w:p w:rsidR="005329AE" w:rsidRPr="001A12F2" w:rsidRDefault="005329AE" w:rsidP="005329AE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Корректно.</w:t>
            </w:r>
          </w:p>
        </w:tc>
      </w:tr>
    </w:tbl>
    <w:p w:rsidR="00545365" w:rsidRDefault="00545365" w:rsidP="001127C0">
      <w:pPr>
        <w:spacing w:after="160" w:line="256" w:lineRule="auto"/>
        <w:ind w:firstLine="0"/>
        <w:jc w:val="left"/>
        <w:rPr>
          <w:rStyle w:val="30"/>
        </w:rPr>
      </w:pPr>
    </w:p>
    <w:p w:rsidR="00DA6AC0" w:rsidRDefault="00DA6AC0" w:rsidP="001127C0">
      <w:pPr>
        <w:spacing w:after="160" w:line="256" w:lineRule="auto"/>
        <w:ind w:firstLine="0"/>
        <w:jc w:val="left"/>
        <w:rPr>
          <w:rStyle w:val="30"/>
        </w:rPr>
      </w:pPr>
    </w:p>
    <w:p w:rsidR="00DA6AC0" w:rsidRDefault="00DA6AC0" w:rsidP="001127C0">
      <w:pPr>
        <w:spacing w:after="160" w:line="256" w:lineRule="auto"/>
        <w:ind w:firstLine="0"/>
        <w:jc w:val="left"/>
      </w:pPr>
      <w:r>
        <w:t xml:space="preserve">Вывод: </w:t>
      </w:r>
      <w:r w:rsidR="002A136F">
        <w:t>структура и организация программы удовлетворяют основным архитектурным</w:t>
      </w:r>
      <w:r w:rsidR="00397DB6">
        <w:t xml:space="preserve"> требованиям</w:t>
      </w:r>
      <w:r w:rsidR="000E5EF6">
        <w:t>.</w:t>
      </w:r>
    </w:p>
    <w:p w:rsidR="001D4FF8" w:rsidRDefault="001D4FF8" w:rsidP="001127C0">
      <w:pPr>
        <w:spacing w:after="160" w:line="256" w:lineRule="auto"/>
        <w:ind w:firstLine="0"/>
        <w:jc w:val="left"/>
      </w:pPr>
    </w:p>
    <w:p w:rsidR="001D4FF8" w:rsidRDefault="001D4FF8" w:rsidP="001127C0">
      <w:pPr>
        <w:spacing w:after="160" w:line="256" w:lineRule="auto"/>
        <w:ind w:firstLine="0"/>
        <w:jc w:val="left"/>
      </w:pPr>
    </w:p>
    <w:p w:rsidR="008938D6" w:rsidRPr="00E30EEA" w:rsidRDefault="008938D6" w:rsidP="008938D6">
      <w:r w:rsidRPr="004C05A4">
        <w:rPr>
          <w:rStyle w:val="30"/>
        </w:rPr>
        <w:t>Модуль “</w:t>
      </w:r>
      <w:r>
        <w:rPr>
          <w:rStyle w:val="30"/>
        </w:rPr>
        <w:t>Режим</w:t>
      </w:r>
      <w:r w:rsidR="009B7B1C">
        <w:rPr>
          <w:rStyle w:val="30"/>
        </w:rPr>
        <w:t xml:space="preserve"> преподавател</w:t>
      </w:r>
      <w:r>
        <w:rPr>
          <w:rStyle w:val="30"/>
        </w:rPr>
        <w:t>я</w:t>
      </w:r>
      <w:r w:rsidRPr="004C05A4">
        <w:rPr>
          <w:rStyle w:val="30"/>
        </w:rPr>
        <w:t>”</w:t>
      </w:r>
      <w:r>
        <w:t xml:space="preserve"> -</w:t>
      </w:r>
      <w:r w:rsidRPr="00C403E8">
        <w:t xml:space="preserve"> </w:t>
      </w:r>
      <w:r>
        <w:t>протестировал студент учебной группы о-22ПРИ2-рпс-б. Красивин В</w:t>
      </w:r>
      <w:r w:rsidRPr="00E30EEA">
        <w:t>.</w:t>
      </w:r>
      <w:r>
        <w:t xml:space="preserve"> А.</w:t>
      </w:r>
    </w:p>
    <w:p w:rsidR="008938D6" w:rsidRDefault="008938D6" w:rsidP="001127C0">
      <w:pPr>
        <w:spacing w:after="160" w:line="256" w:lineRule="auto"/>
        <w:ind w:firstLine="0"/>
        <w:jc w:val="left"/>
      </w:pP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2325"/>
        <w:gridCol w:w="1733"/>
        <w:gridCol w:w="1716"/>
        <w:gridCol w:w="1612"/>
        <w:gridCol w:w="1411"/>
      </w:tblGrid>
      <w:tr w:rsidR="009E2FED" w:rsidRPr="009D51AD" w:rsidTr="000648B2">
        <w:tc>
          <w:tcPr>
            <w:tcW w:w="831" w:type="dxa"/>
          </w:tcPr>
          <w:p w:rsidR="001D4FF8" w:rsidRPr="007B4AD9" w:rsidRDefault="001D4FF8" w:rsidP="00B04419">
            <w:pPr>
              <w:pStyle w:val="2"/>
            </w:pPr>
            <w:r>
              <w:lastRenderedPageBreak/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325" w:type="dxa"/>
          </w:tcPr>
          <w:p w:rsidR="001D4FF8" w:rsidRDefault="001D4FF8" w:rsidP="00B04419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733" w:type="dxa"/>
          </w:tcPr>
          <w:p w:rsidR="001D4FF8" w:rsidRPr="009D51AD" w:rsidRDefault="001D4FF8" w:rsidP="00B04419">
            <w:pPr>
              <w:pStyle w:val="2"/>
            </w:pPr>
            <w:r>
              <w:t>Входные данные</w:t>
            </w:r>
          </w:p>
        </w:tc>
        <w:tc>
          <w:tcPr>
            <w:tcW w:w="1716" w:type="dxa"/>
          </w:tcPr>
          <w:p w:rsidR="001D4FF8" w:rsidRDefault="001D4FF8" w:rsidP="00B04419">
            <w:pPr>
              <w:pStyle w:val="2"/>
            </w:pPr>
            <w:r>
              <w:t>Ожидаемый результат</w:t>
            </w:r>
          </w:p>
        </w:tc>
        <w:tc>
          <w:tcPr>
            <w:tcW w:w="1612" w:type="dxa"/>
          </w:tcPr>
          <w:p w:rsidR="001D4FF8" w:rsidRDefault="001D4FF8" w:rsidP="00B04419">
            <w:pPr>
              <w:pStyle w:val="2"/>
            </w:pPr>
            <w:r>
              <w:t>Полученный результат</w:t>
            </w:r>
          </w:p>
        </w:tc>
        <w:tc>
          <w:tcPr>
            <w:tcW w:w="1411" w:type="dxa"/>
          </w:tcPr>
          <w:p w:rsidR="001D4FF8" w:rsidRPr="009D51AD" w:rsidRDefault="001D4FF8" w:rsidP="00B04419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0648B2" w:rsidRPr="001A12F2" w:rsidTr="000648B2">
        <w:tc>
          <w:tcPr>
            <w:tcW w:w="831" w:type="dxa"/>
          </w:tcPr>
          <w:p w:rsidR="000648B2" w:rsidRPr="009D51AD" w:rsidRDefault="000648B2" w:rsidP="00B044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5" w:type="dxa"/>
            <w:vMerge w:val="restart"/>
          </w:tcPr>
          <w:p w:rsidR="000648B2" w:rsidRPr="001A12F2" w:rsidRDefault="000648B2" w:rsidP="00B04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>
              <w:rPr>
                <w:sz w:val="24"/>
              </w:rPr>
              <w:t>вод пароля преподавателя в меню авторизации.</w:t>
            </w:r>
          </w:p>
        </w:tc>
        <w:tc>
          <w:tcPr>
            <w:tcW w:w="1733" w:type="dxa"/>
          </w:tcPr>
          <w:p w:rsidR="000648B2" w:rsidRPr="008938D6" w:rsidRDefault="000648B2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Существующий пользователь с логином </w:t>
            </w:r>
            <w:r w:rsidRPr="008938D6">
              <w:rPr>
                <w:sz w:val="24"/>
              </w:rPr>
              <w:t>“</w:t>
            </w:r>
            <w:r>
              <w:rPr>
                <w:sz w:val="24"/>
                <w:lang w:val="en-US"/>
              </w:rPr>
              <w:t>abc</w:t>
            </w:r>
            <w:r w:rsidRPr="008938D6">
              <w:rPr>
                <w:sz w:val="24"/>
              </w:rPr>
              <w:t xml:space="preserve">” </w:t>
            </w:r>
            <w:r>
              <w:rPr>
                <w:sz w:val="24"/>
              </w:rPr>
              <w:t xml:space="preserve">и паролем </w:t>
            </w:r>
            <w:r w:rsidRPr="008938D6">
              <w:rPr>
                <w:sz w:val="24"/>
              </w:rPr>
              <w:t>“</w:t>
            </w:r>
            <w:r>
              <w:rPr>
                <w:sz w:val="24"/>
                <w:lang w:val="en-US"/>
              </w:rPr>
              <w:t>abc</w:t>
            </w:r>
            <w:r w:rsidRPr="008938D6">
              <w:rPr>
                <w:sz w:val="24"/>
              </w:rPr>
              <w:t>”</w:t>
            </w:r>
            <w:r>
              <w:rPr>
                <w:sz w:val="24"/>
              </w:rPr>
              <w:t>.</w:t>
            </w:r>
          </w:p>
        </w:tc>
        <w:tc>
          <w:tcPr>
            <w:tcW w:w="1716" w:type="dxa"/>
          </w:tcPr>
          <w:p w:rsidR="000648B2" w:rsidRPr="009E2FED" w:rsidRDefault="000648B2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Пользователь существует, ожидается предоставление доступа к режиму </w:t>
            </w:r>
            <w:r w:rsidR="009B7B1C" w:rsidRPr="009B7B1C">
              <w:rPr>
                <w:sz w:val="24"/>
              </w:rPr>
              <w:t>преподавателя</w:t>
            </w:r>
            <w:r>
              <w:rPr>
                <w:sz w:val="24"/>
              </w:rPr>
              <w:t>.</w:t>
            </w:r>
          </w:p>
        </w:tc>
        <w:tc>
          <w:tcPr>
            <w:tcW w:w="1612" w:type="dxa"/>
          </w:tcPr>
          <w:p w:rsidR="000648B2" w:rsidRPr="009E2FED" w:rsidRDefault="000648B2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Пользователь авторизован, доступ к режиму </w:t>
            </w:r>
            <w:r w:rsidR="001A2E35" w:rsidRPr="009B7B1C">
              <w:rPr>
                <w:sz w:val="24"/>
              </w:rPr>
              <w:t>преподавателя</w:t>
            </w:r>
            <w:r>
              <w:rPr>
                <w:sz w:val="24"/>
              </w:rPr>
              <w:t xml:space="preserve"> предоставлен.</w:t>
            </w:r>
          </w:p>
        </w:tc>
        <w:tc>
          <w:tcPr>
            <w:tcW w:w="1411" w:type="dxa"/>
          </w:tcPr>
          <w:p w:rsidR="000648B2" w:rsidRPr="001A12F2" w:rsidRDefault="000648B2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Корректно.</w:t>
            </w:r>
          </w:p>
        </w:tc>
      </w:tr>
      <w:tr w:rsidR="000648B2" w:rsidRPr="001A12F2" w:rsidTr="000648B2">
        <w:tc>
          <w:tcPr>
            <w:tcW w:w="831" w:type="dxa"/>
          </w:tcPr>
          <w:p w:rsidR="000648B2" w:rsidRPr="009D51AD" w:rsidRDefault="000648B2" w:rsidP="00B044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5" w:type="dxa"/>
            <w:vMerge/>
          </w:tcPr>
          <w:p w:rsidR="000648B2" w:rsidRPr="001A12F2" w:rsidRDefault="000648B2" w:rsidP="00B044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0648B2" w:rsidRPr="000648B2" w:rsidRDefault="000648B2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Несуществующий пользователь с логином </w:t>
            </w:r>
            <w:r w:rsidRPr="000648B2">
              <w:rPr>
                <w:sz w:val="24"/>
              </w:rPr>
              <w:t>“</w:t>
            </w:r>
            <w:r>
              <w:rPr>
                <w:sz w:val="24"/>
                <w:lang w:val="en-US"/>
              </w:rPr>
              <w:t>Maxim</w:t>
            </w:r>
            <w:r w:rsidRPr="000648B2">
              <w:rPr>
                <w:sz w:val="24"/>
              </w:rPr>
              <w:t xml:space="preserve">” </w:t>
            </w:r>
            <w:r>
              <w:rPr>
                <w:sz w:val="24"/>
              </w:rPr>
              <w:t xml:space="preserve">и паролем </w:t>
            </w:r>
            <w:r w:rsidRPr="000648B2">
              <w:rPr>
                <w:sz w:val="24"/>
              </w:rPr>
              <w:t>“</w:t>
            </w:r>
            <w:r>
              <w:rPr>
                <w:sz w:val="24"/>
                <w:lang w:val="en-US"/>
              </w:rPr>
              <w:t>fenibut</w:t>
            </w:r>
            <w:r w:rsidRPr="000648B2">
              <w:rPr>
                <w:sz w:val="24"/>
              </w:rPr>
              <w:t>2007”.</w:t>
            </w:r>
          </w:p>
        </w:tc>
        <w:tc>
          <w:tcPr>
            <w:tcW w:w="1716" w:type="dxa"/>
          </w:tcPr>
          <w:p w:rsidR="000648B2" w:rsidRPr="001A12F2" w:rsidRDefault="00AA3A31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Пользователю отказано в доступе.</w:t>
            </w:r>
          </w:p>
        </w:tc>
        <w:tc>
          <w:tcPr>
            <w:tcW w:w="1612" w:type="dxa"/>
          </w:tcPr>
          <w:p w:rsidR="000648B2" w:rsidRPr="001A12F2" w:rsidRDefault="00AA3A31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Пользователю отказано в доступе.</w:t>
            </w:r>
          </w:p>
        </w:tc>
        <w:tc>
          <w:tcPr>
            <w:tcW w:w="1411" w:type="dxa"/>
          </w:tcPr>
          <w:p w:rsidR="000648B2" w:rsidRPr="001A12F2" w:rsidRDefault="00AA3A31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Корректно.</w:t>
            </w:r>
          </w:p>
        </w:tc>
      </w:tr>
      <w:tr w:rsidR="009E2FED" w:rsidRPr="001A12F2" w:rsidTr="000648B2">
        <w:tc>
          <w:tcPr>
            <w:tcW w:w="831" w:type="dxa"/>
          </w:tcPr>
          <w:p w:rsidR="001D4FF8" w:rsidRPr="00DE4B74" w:rsidRDefault="001D4FF8" w:rsidP="00B04419">
            <w:pPr>
              <w:ind w:firstLine="0"/>
            </w:pPr>
            <w:r w:rsidRPr="00DE4B74">
              <w:t>3</w:t>
            </w:r>
          </w:p>
        </w:tc>
        <w:tc>
          <w:tcPr>
            <w:tcW w:w="2325" w:type="dxa"/>
          </w:tcPr>
          <w:p w:rsidR="001D4FF8" w:rsidRPr="001A12F2" w:rsidRDefault="0055170A" w:rsidP="00B04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r w:rsidR="009B7B1C">
              <w:rPr>
                <w:sz w:val="24"/>
                <w:szCs w:val="24"/>
              </w:rPr>
              <w:t>преподаваелем</w:t>
            </w:r>
            <w:r>
              <w:rPr>
                <w:sz w:val="24"/>
                <w:szCs w:val="24"/>
              </w:rPr>
              <w:t xml:space="preserve"> вопросов для студентов.</w:t>
            </w:r>
          </w:p>
        </w:tc>
        <w:tc>
          <w:tcPr>
            <w:tcW w:w="1733" w:type="dxa"/>
          </w:tcPr>
          <w:p w:rsidR="001D4FF8" w:rsidRPr="001A12F2" w:rsidRDefault="00FE58CD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 меню </w:t>
            </w:r>
            <w:r w:rsidR="001A2E35" w:rsidRPr="009B7B1C">
              <w:rPr>
                <w:sz w:val="24"/>
              </w:rPr>
              <w:t>преподавателя</w:t>
            </w:r>
            <w:r>
              <w:rPr>
                <w:sz w:val="24"/>
              </w:rPr>
              <w:t xml:space="preserve"> выбор соответствующей функции и любого вопроса.</w:t>
            </w:r>
          </w:p>
        </w:tc>
        <w:tc>
          <w:tcPr>
            <w:tcW w:w="1716" w:type="dxa"/>
          </w:tcPr>
          <w:p w:rsidR="001D4FF8" w:rsidRPr="001A12F2" w:rsidRDefault="006B1AD3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Выбранный вопрос удаляется из базы вопрос.</w:t>
            </w:r>
          </w:p>
        </w:tc>
        <w:tc>
          <w:tcPr>
            <w:tcW w:w="1612" w:type="dxa"/>
          </w:tcPr>
          <w:p w:rsidR="001D4FF8" w:rsidRPr="0055170A" w:rsidRDefault="006B1AD3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Выбранный вопрос удаляется из базы вопрос.</w:t>
            </w:r>
          </w:p>
        </w:tc>
        <w:tc>
          <w:tcPr>
            <w:tcW w:w="1411" w:type="dxa"/>
          </w:tcPr>
          <w:p w:rsidR="001D4FF8" w:rsidRPr="001A12F2" w:rsidRDefault="006B1AD3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Корректно</w:t>
            </w:r>
            <w:r w:rsidR="00C40356">
              <w:rPr>
                <w:sz w:val="24"/>
              </w:rPr>
              <w:t>.</w:t>
            </w:r>
          </w:p>
        </w:tc>
      </w:tr>
      <w:tr w:rsidR="00786E02" w:rsidRPr="001A12F2" w:rsidTr="000648B2">
        <w:tc>
          <w:tcPr>
            <w:tcW w:w="831" w:type="dxa"/>
          </w:tcPr>
          <w:p w:rsidR="00786E02" w:rsidRPr="009D51AD" w:rsidRDefault="00786E02" w:rsidP="00786E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5" w:type="dxa"/>
          </w:tcPr>
          <w:p w:rsidR="00786E02" w:rsidRPr="001A12F2" w:rsidRDefault="00786E02" w:rsidP="00786E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преподавателем вопросов для студентов.</w:t>
            </w:r>
          </w:p>
        </w:tc>
        <w:tc>
          <w:tcPr>
            <w:tcW w:w="1733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 меню </w:t>
            </w:r>
            <w:r w:rsidRPr="009B7B1C">
              <w:rPr>
                <w:sz w:val="24"/>
              </w:rPr>
              <w:t>преподавателя</w:t>
            </w:r>
            <w:r>
              <w:rPr>
                <w:sz w:val="24"/>
              </w:rPr>
              <w:t xml:space="preserve"> выбор соответствующей функции и занесение произвольного текста.</w:t>
            </w:r>
          </w:p>
        </w:tc>
        <w:tc>
          <w:tcPr>
            <w:tcW w:w="1716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Добавленный вопрос, варианты ответа, а также правильный вариант ответа появляются в базе вопросов.</w:t>
            </w:r>
          </w:p>
        </w:tc>
        <w:tc>
          <w:tcPr>
            <w:tcW w:w="1612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Добавленный вопрос, варианты ответа, а также правильный вариант ответа появляются в базе вопросов.</w:t>
            </w:r>
          </w:p>
        </w:tc>
        <w:tc>
          <w:tcPr>
            <w:tcW w:w="1411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Корректно.</w:t>
            </w:r>
          </w:p>
        </w:tc>
      </w:tr>
      <w:tr w:rsidR="009E2FED" w:rsidRPr="001A12F2" w:rsidTr="000648B2">
        <w:tc>
          <w:tcPr>
            <w:tcW w:w="831" w:type="dxa"/>
          </w:tcPr>
          <w:p w:rsidR="001D4FF8" w:rsidRPr="009D51AD" w:rsidRDefault="001D4FF8" w:rsidP="00B044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5" w:type="dxa"/>
          </w:tcPr>
          <w:p w:rsidR="001D4FF8" w:rsidRPr="001A12F2" w:rsidRDefault="00C40356" w:rsidP="00B04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преподавателем </w:t>
            </w:r>
            <w:r w:rsidR="009B7B1C">
              <w:rPr>
                <w:sz w:val="24"/>
                <w:szCs w:val="24"/>
              </w:rPr>
              <w:t>вопросов для студентов.</w:t>
            </w:r>
          </w:p>
        </w:tc>
        <w:tc>
          <w:tcPr>
            <w:tcW w:w="1733" w:type="dxa"/>
          </w:tcPr>
          <w:p w:rsidR="001D4FF8" w:rsidRPr="001A12F2" w:rsidRDefault="001D4FF8" w:rsidP="00B04419">
            <w:pPr>
              <w:ind w:firstLine="0"/>
              <w:rPr>
                <w:sz w:val="24"/>
              </w:rPr>
            </w:pPr>
          </w:p>
        </w:tc>
        <w:tc>
          <w:tcPr>
            <w:tcW w:w="1716" w:type="dxa"/>
          </w:tcPr>
          <w:p w:rsidR="001D4FF8" w:rsidRPr="001A12F2" w:rsidRDefault="001D4FF8" w:rsidP="00B04419">
            <w:pPr>
              <w:ind w:firstLine="0"/>
              <w:rPr>
                <w:sz w:val="24"/>
              </w:rPr>
            </w:pPr>
          </w:p>
        </w:tc>
        <w:tc>
          <w:tcPr>
            <w:tcW w:w="1612" w:type="dxa"/>
          </w:tcPr>
          <w:p w:rsidR="001D4FF8" w:rsidRPr="001A12F2" w:rsidRDefault="00272AF7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Функция не реализована.</w:t>
            </w:r>
          </w:p>
        </w:tc>
        <w:tc>
          <w:tcPr>
            <w:tcW w:w="1411" w:type="dxa"/>
          </w:tcPr>
          <w:p w:rsidR="001D4FF8" w:rsidRPr="001A12F2" w:rsidRDefault="001A2E35" w:rsidP="00B0441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Некорректно.</w:t>
            </w:r>
          </w:p>
        </w:tc>
      </w:tr>
      <w:tr w:rsidR="00786E02" w:rsidTr="000648B2">
        <w:tc>
          <w:tcPr>
            <w:tcW w:w="831" w:type="dxa"/>
          </w:tcPr>
          <w:p w:rsidR="00786E02" w:rsidRPr="009D51AD" w:rsidRDefault="00786E02" w:rsidP="00786E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5" w:type="dxa"/>
          </w:tcPr>
          <w:p w:rsidR="00786E02" w:rsidRPr="001A12F2" w:rsidRDefault="00786E02" w:rsidP="00786E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студентов.</w:t>
            </w:r>
          </w:p>
        </w:tc>
        <w:tc>
          <w:tcPr>
            <w:tcW w:w="1733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 меню </w:t>
            </w:r>
            <w:r w:rsidRPr="009B7B1C">
              <w:rPr>
                <w:sz w:val="24"/>
              </w:rPr>
              <w:t>преподавателя</w:t>
            </w:r>
            <w:r>
              <w:rPr>
                <w:sz w:val="24"/>
              </w:rPr>
              <w:t xml:space="preserve"> выбор соответствующей функции и удаление уже существующе</w:t>
            </w:r>
            <w:r>
              <w:rPr>
                <w:sz w:val="24"/>
              </w:rPr>
              <w:lastRenderedPageBreak/>
              <w:t>го пользователя.</w:t>
            </w:r>
          </w:p>
        </w:tc>
        <w:tc>
          <w:tcPr>
            <w:tcW w:w="1716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Пользователь удаляется из базы данных пользователей.</w:t>
            </w:r>
          </w:p>
        </w:tc>
        <w:tc>
          <w:tcPr>
            <w:tcW w:w="1612" w:type="dxa"/>
          </w:tcPr>
          <w:p w:rsidR="00786E02" w:rsidRDefault="00786E02" w:rsidP="00786E02">
            <w:pPr>
              <w:ind w:firstLine="0"/>
            </w:pPr>
            <w:r>
              <w:rPr>
                <w:sz w:val="24"/>
              </w:rPr>
              <w:t>Пользователь не удаляется из базы данных пользователей.</w:t>
            </w:r>
          </w:p>
        </w:tc>
        <w:tc>
          <w:tcPr>
            <w:tcW w:w="1411" w:type="dxa"/>
          </w:tcPr>
          <w:p w:rsidR="00786E02" w:rsidRDefault="00786E02" w:rsidP="00786E02">
            <w:pPr>
              <w:ind w:firstLine="0"/>
            </w:pPr>
            <w:r>
              <w:rPr>
                <w:sz w:val="24"/>
              </w:rPr>
              <w:t>Некорректно.</w:t>
            </w:r>
          </w:p>
        </w:tc>
      </w:tr>
      <w:tr w:rsidR="00786E02" w:rsidRPr="001A12F2" w:rsidTr="000648B2">
        <w:tc>
          <w:tcPr>
            <w:tcW w:w="831" w:type="dxa"/>
          </w:tcPr>
          <w:p w:rsidR="00786E02" w:rsidRPr="009D51AD" w:rsidRDefault="00786E02" w:rsidP="00786E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25" w:type="dxa"/>
          </w:tcPr>
          <w:p w:rsidR="00786E02" w:rsidRPr="001A12F2" w:rsidRDefault="00786E02" w:rsidP="00786E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студентов.</w:t>
            </w:r>
          </w:p>
        </w:tc>
        <w:tc>
          <w:tcPr>
            <w:tcW w:w="1733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 меню </w:t>
            </w:r>
            <w:r w:rsidRPr="009B7B1C">
              <w:rPr>
                <w:sz w:val="24"/>
              </w:rPr>
              <w:t>преподавателя</w:t>
            </w:r>
            <w:r>
              <w:rPr>
                <w:sz w:val="24"/>
              </w:rPr>
              <w:t xml:space="preserve"> выбор соответствующей функции и занесения студента с данными (Максим Поляков </w:t>
            </w:r>
            <w:r>
              <w:rPr>
                <w:sz w:val="24"/>
                <w:lang w:val="en-US"/>
              </w:rPr>
              <w:t>max</w:t>
            </w:r>
            <w:r w:rsidRPr="00786E02">
              <w:rPr>
                <w:sz w:val="24"/>
              </w:rPr>
              <w:t xml:space="preserve">22 </w:t>
            </w:r>
            <w:r>
              <w:rPr>
                <w:sz w:val="24"/>
                <w:lang w:val="en-US"/>
              </w:rPr>
              <w:t>sieben</w:t>
            </w:r>
            <w:r>
              <w:rPr>
                <w:sz w:val="24"/>
              </w:rPr>
              <w:t>) в базу данных.</w:t>
            </w:r>
          </w:p>
        </w:tc>
        <w:tc>
          <w:tcPr>
            <w:tcW w:w="1716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  <w:r w:rsidRPr="00786E0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создан и его данные корректно отображаются в БД. </w:t>
            </w:r>
          </w:p>
        </w:tc>
        <w:tc>
          <w:tcPr>
            <w:tcW w:w="1612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  <w:r w:rsidRPr="00786E0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создан и его данные корректно отображаются в БД. </w:t>
            </w:r>
          </w:p>
        </w:tc>
        <w:tc>
          <w:tcPr>
            <w:tcW w:w="1411" w:type="dxa"/>
          </w:tcPr>
          <w:p w:rsidR="00786E02" w:rsidRPr="001A12F2" w:rsidRDefault="00786E02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Корректно.</w:t>
            </w:r>
          </w:p>
        </w:tc>
      </w:tr>
      <w:tr w:rsidR="003F416C" w:rsidRPr="001A12F2" w:rsidTr="000648B2">
        <w:tc>
          <w:tcPr>
            <w:tcW w:w="831" w:type="dxa"/>
          </w:tcPr>
          <w:p w:rsidR="003F416C" w:rsidRPr="003F416C" w:rsidRDefault="003F416C" w:rsidP="00786E02">
            <w:pPr>
              <w:ind w:firstLine="0"/>
            </w:pPr>
            <w:r>
              <w:t>8</w:t>
            </w:r>
          </w:p>
        </w:tc>
        <w:tc>
          <w:tcPr>
            <w:tcW w:w="2325" w:type="dxa"/>
          </w:tcPr>
          <w:p w:rsidR="003F416C" w:rsidRDefault="003F416C" w:rsidP="00786E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списка</w:t>
            </w:r>
            <w:r w:rsidR="00EE2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студентов</w:t>
            </w:r>
            <w:r w:rsidR="00EE2213">
              <w:rPr>
                <w:sz w:val="24"/>
                <w:szCs w:val="24"/>
              </w:rPr>
              <w:t xml:space="preserve"> по всем темам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33" w:type="dxa"/>
          </w:tcPr>
          <w:p w:rsidR="003F416C" w:rsidRDefault="00EE2213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 меню </w:t>
            </w:r>
            <w:r w:rsidRPr="009B7B1C">
              <w:rPr>
                <w:sz w:val="24"/>
              </w:rPr>
              <w:t>преподавателя</w:t>
            </w:r>
            <w:r>
              <w:rPr>
                <w:sz w:val="24"/>
              </w:rPr>
              <w:t xml:space="preserve"> выбор соответствующей функции вывода списка студентов.</w:t>
            </w:r>
          </w:p>
        </w:tc>
        <w:tc>
          <w:tcPr>
            <w:tcW w:w="1716" w:type="dxa"/>
          </w:tcPr>
          <w:p w:rsidR="003F416C" w:rsidRDefault="003F416C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Корректный вывод </w:t>
            </w:r>
            <w:r w:rsidR="00EE2213">
              <w:rPr>
                <w:sz w:val="24"/>
              </w:rPr>
              <w:t>списка</w:t>
            </w:r>
            <w:r>
              <w:rPr>
                <w:sz w:val="24"/>
              </w:rPr>
              <w:t xml:space="preserve"> существующи</w:t>
            </w:r>
            <w:r w:rsidR="00EE2213">
              <w:rPr>
                <w:sz w:val="24"/>
              </w:rPr>
              <w:t>х</w:t>
            </w:r>
            <w:r>
              <w:rPr>
                <w:sz w:val="24"/>
              </w:rPr>
              <w:t xml:space="preserve"> студентов и их оценок.</w:t>
            </w:r>
          </w:p>
        </w:tc>
        <w:tc>
          <w:tcPr>
            <w:tcW w:w="1612" w:type="dxa"/>
          </w:tcPr>
          <w:p w:rsidR="003F416C" w:rsidRDefault="00EE2213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Корректный вывод списка существующих студентов и их оценок.</w:t>
            </w:r>
          </w:p>
        </w:tc>
        <w:tc>
          <w:tcPr>
            <w:tcW w:w="1411" w:type="dxa"/>
          </w:tcPr>
          <w:p w:rsidR="003F416C" w:rsidRDefault="00EE2213" w:rsidP="00786E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Корректно.</w:t>
            </w:r>
          </w:p>
        </w:tc>
      </w:tr>
      <w:tr w:rsidR="00033A7E" w:rsidRPr="001A12F2" w:rsidTr="000648B2">
        <w:tc>
          <w:tcPr>
            <w:tcW w:w="831" w:type="dxa"/>
          </w:tcPr>
          <w:p w:rsidR="00033A7E" w:rsidRDefault="00033A7E" w:rsidP="00033A7E">
            <w:pPr>
              <w:ind w:firstLine="0"/>
            </w:pPr>
            <w:r>
              <w:t>9</w:t>
            </w:r>
          </w:p>
        </w:tc>
        <w:tc>
          <w:tcPr>
            <w:tcW w:w="2325" w:type="dxa"/>
          </w:tcPr>
          <w:p w:rsidR="00033A7E" w:rsidRDefault="00033A7E" w:rsidP="00033A7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списка студентов по конкретным темам.</w:t>
            </w:r>
          </w:p>
        </w:tc>
        <w:tc>
          <w:tcPr>
            <w:tcW w:w="1733" w:type="dxa"/>
          </w:tcPr>
          <w:p w:rsidR="00033A7E" w:rsidRDefault="00033A7E" w:rsidP="00033A7E">
            <w:pPr>
              <w:ind w:firstLine="0"/>
              <w:rPr>
                <w:sz w:val="24"/>
              </w:rPr>
            </w:pPr>
          </w:p>
        </w:tc>
        <w:tc>
          <w:tcPr>
            <w:tcW w:w="1716" w:type="dxa"/>
          </w:tcPr>
          <w:p w:rsidR="00033A7E" w:rsidRDefault="00033A7E" w:rsidP="00033A7E">
            <w:pPr>
              <w:ind w:firstLine="0"/>
              <w:rPr>
                <w:sz w:val="24"/>
              </w:rPr>
            </w:pPr>
          </w:p>
        </w:tc>
        <w:tc>
          <w:tcPr>
            <w:tcW w:w="1612" w:type="dxa"/>
          </w:tcPr>
          <w:p w:rsidR="00033A7E" w:rsidRDefault="00033A7E" w:rsidP="00033A7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Функция не реализована.</w:t>
            </w:r>
          </w:p>
        </w:tc>
        <w:tc>
          <w:tcPr>
            <w:tcW w:w="1411" w:type="dxa"/>
          </w:tcPr>
          <w:p w:rsidR="00033A7E" w:rsidRDefault="00033A7E" w:rsidP="00033A7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Некорректно.</w:t>
            </w:r>
          </w:p>
        </w:tc>
      </w:tr>
      <w:tr w:rsidR="009304AA" w:rsidRPr="001A12F2" w:rsidTr="000648B2">
        <w:tc>
          <w:tcPr>
            <w:tcW w:w="831" w:type="dxa"/>
          </w:tcPr>
          <w:p w:rsidR="009304AA" w:rsidRDefault="009304AA" w:rsidP="009304AA">
            <w:pPr>
              <w:ind w:firstLine="0"/>
            </w:pPr>
            <w:r>
              <w:t>10</w:t>
            </w:r>
          </w:p>
        </w:tc>
        <w:tc>
          <w:tcPr>
            <w:tcW w:w="2325" w:type="dxa"/>
          </w:tcPr>
          <w:p w:rsidR="009304AA" w:rsidRPr="009304AA" w:rsidRDefault="009304AA" w:rsidP="009304A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оценок студентов</w:t>
            </w:r>
            <w:r w:rsidRPr="009304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 итоговому тесту</w:t>
            </w:r>
          </w:p>
        </w:tc>
        <w:tc>
          <w:tcPr>
            <w:tcW w:w="1733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</w:p>
        </w:tc>
        <w:tc>
          <w:tcPr>
            <w:tcW w:w="1716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</w:p>
        </w:tc>
        <w:tc>
          <w:tcPr>
            <w:tcW w:w="1612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Функция не реализована.</w:t>
            </w:r>
          </w:p>
        </w:tc>
        <w:tc>
          <w:tcPr>
            <w:tcW w:w="1411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Некорректно.</w:t>
            </w:r>
          </w:p>
        </w:tc>
      </w:tr>
      <w:tr w:rsidR="009304AA" w:rsidRPr="001A12F2" w:rsidTr="000648B2">
        <w:tc>
          <w:tcPr>
            <w:tcW w:w="831" w:type="dxa"/>
          </w:tcPr>
          <w:p w:rsidR="009304AA" w:rsidRDefault="009304AA" w:rsidP="009304AA">
            <w:pPr>
              <w:ind w:firstLine="0"/>
            </w:pPr>
            <w:r>
              <w:t>11</w:t>
            </w:r>
          </w:p>
        </w:tc>
        <w:tc>
          <w:tcPr>
            <w:tcW w:w="2325" w:type="dxa"/>
          </w:tcPr>
          <w:p w:rsidR="009304AA" w:rsidRDefault="009304AA" w:rsidP="009304A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среднего бала студентов.</w:t>
            </w:r>
          </w:p>
        </w:tc>
        <w:tc>
          <w:tcPr>
            <w:tcW w:w="1733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</w:p>
        </w:tc>
        <w:tc>
          <w:tcPr>
            <w:tcW w:w="1716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</w:p>
        </w:tc>
        <w:tc>
          <w:tcPr>
            <w:tcW w:w="1612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Функция не реализована.</w:t>
            </w:r>
          </w:p>
        </w:tc>
        <w:tc>
          <w:tcPr>
            <w:tcW w:w="1411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Некорректно.</w:t>
            </w:r>
          </w:p>
        </w:tc>
      </w:tr>
      <w:tr w:rsidR="009304AA" w:rsidRPr="001A12F2" w:rsidTr="000648B2">
        <w:tc>
          <w:tcPr>
            <w:tcW w:w="831" w:type="dxa"/>
          </w:tcPr>
          <w:p w:rsidR="009304AA" w:rsidRDefault="009304AA" w:rsidP="009304AA">
            <w:pPr>
              <w:ind w:firstLine="0"/>
            </w:pPr>
            <w:r>
              <w:t>12</w:t>
            </w:r>
          </w:p>
        </w:tc>
        <w:tc>
          <w:tcPr>
            <w:tcW w:w="2325" w:type="dxa"/>
          </w:tcPr>
          <w:p w:rsidR="009304AA" w:rsidRDefault="009304AA" w:rsidP="009304A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студентов (по конкретным оценкам).</w:t>
            </w:r>
          </w:p>
        </w:tc>
        <w:tc>
          <w:tcPr>
            <w:tcW w:w="1733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</w:p>
        </w:tc>
        <w:tc>
          <w:tcPr>
            <w:tcW w:w="1716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</w:p>
        </w:tc>
        <w:tc>
          <w:tcPr>
            <w:tcW w:w="1612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Функция не реализована.</w:t>
            </w:r>
          </w:p>
        </w:tc>
        <w:tc>
          <w:tcPr>
            <w:tcW w:w="1411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Некорректно.</w:t>
            </w:r>
          </w:p>
        </w:tc>
      </w:tr>
      <w:tr w:rsidR="009304AA" w:rsidRPr="001A12F2" w:rsidTr="000648B2">
        <w:tc>
          <w:tcPr>
            <w:tcW w:w="831" w:type="dxa"/>
          </w:tcPr>
          <w:p w:rsidR="009304AA" w:rsidRDefault="009304AA" w:rsidP="009304AA">
            <w:pPr>
              <w:ind w:firstLine="0"/>
            </w:pPr>
            <w:r>
              <w:t>13</w:t>
            </w:r>
          </w:p>
        </w:tc>
        <w:tc>
          <w:tcPr>
            <w:tcW w:w="2325" w:type="dxa"/>
          </w:tcPr>
          <w:p w:rsidR="009304AA" w:rsidRDefault="009304AA" w:rsidP="009304A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отсортированного списка студентов по оценкам.</w:t>
            </w:r>
          </w:p>
        </w:tc>
        <w:tc>
          <w:tcPr>
            <w:tcW w:w="1733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</w:p>
        </w:tc>
        <w:tc>
          <w:tcPr>
            <w:tcW w:w="1716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</w:p>
        </w:tc>
        <w:tc>
          <w:tcPr>
            <w:tcW w:w="1612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Функция не реализована.</w:t>
            </w:r>
          </w:p>
        </w:tc>
        <w:tc>
          <w:tcPr>
            <w:tcW w:w="1411" w:type="dxa"/>
          </w:tcPr>
          <w:p w:rsidR="009304AA" w:rsidRDefault="009304AA" w:rsidP="009304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Некорректно.</w:t>
            </w:r>
          </w:p>
        </w:tc>
      </w:tr>
    </w:tbl>
    <w:p w:rsidR="001D4FF8" w:rsidRDefault="001D4FF8" w:rsidP="001127C0">
      <w:pPr>
        <w:spacing w:after="160" w:line="256" w:lineRule="auto"/>
        <w:ind w:firstLine="0"/>
        <w:jc w:val="left"/>
        <w:rPr>
          <w:rStyle w:val="30"/>
        </w:rPr>
      </w:pPr>
    </w:p>
    <w:p w:rsidR="009304AA" w:rsidRDefault="009304AA" w:rsidP="001127C0">
      <w:pPr>
        <w:spacing w:after="160" w:line="256" w:lineRule="auto"/>
        <w:ind w:firstLine="0"/>
        <w:jc w:val="left"/>
        <w:rPr>
          <w:rStyle w:val="30"/>
        </w:rPr>
      </w:pPr>
    </w:p>
    <w:p w:rsidR="009304AA" w:rsidRDefault="009304AA" w:rsidP="009304AA">
      <w:pPr>
        <w:spacing w:after="160" w:line="256" w:lineRule="auto"/>
        <w:ind w:firstLine="0"/>
        <w:jc w:val="left"/>
      </w:pPr>
      <w:r>
        <w:t>Вывод:</w:t>
      </w:r>
      <w:r w:rsidR="00272AF7">
        <w:t xml:space="preserve"> реализованы не все требуемые функции, однако имеющие</w:t>
      </w:r>
      <w:r w:rsidR="00F96B81">
        <w:t>ся ф-ии за исключением удаления студентов работают исправно</w:t>
      </w:r>
      <w:r>
        <w:t>.</w:t>
      </w:r>
    </w:p>
    <w:p w:rsidR="009304AA" w:rsidRDefault="009304AA" w:rsidP="001127C0">
      <w:pPr>
        <w:spacing w:after="160" w:line="256" w:lineRule="auto"/>
        <w:ind w:firstLine="0"/>
        <w:jc w:val="left"/>
        <w:rPr>
          <w:rStyle w:val="30"/>
        </w:rPr>
      </w:pPr>
    </w:p>
    <w:p w:rsidR="00E969A6" w:rsidRDefault="00E969A6" w:rsidP="001127C0">
      <w:pPr>
        <w:spacing w:after="160" w:line="256" w:lineRule="auto"/>
        <w:ind w:firstLine="0"/>
        <w:jc w:val="left"/>
        <w:rPr>
          <w:rStyle w:val="30"/>
        </w:rPr>
      </w:pPr>
    </w:p>
    <w:p w:rsidR="00E969A6" w:rsidRDefault="00E969A6" w:rsidP="00E969A6">
      <w:r>
        <w:rPr>
          <w:rStyle w:val="30"/>
        </w:rPr>
        <w:t>Модуль “Режим студента”</w:t>
      </w:r>
      <w:r>
        <w:t xml:space="preserve"> - протестировал студент учебной группы о-22ПРИ2-рпс-б. Мачехин Г. А.</w:t>
      </w:r>
    </w:p>
    <w:p w:rsidR="00E969A6" w:rsidRDefault="00E969A6" w:rsidP="00E969A6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76"/>
        <w:gridCol w:w="2133"/>
        <w:gridCol w:w="1785"/>
        <w:gridCol w:w="1872"/>
        <w:gridCol w:w="1872"/>
        <w:gridCol w:w="1190"/>
      </w:tblGrid>
      <w:tr w:rsidR="00E969A6" w:rsidTr="00E969A6">
        <w:tc>
          <w:tcPr>
            <w:tcW w:w="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pStyle w:val="2"/>
            </w:pPr>
            <w:r>
              <w:lastRenderedPageBreak/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1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pStyle w:val="2"/>
            </w:pPr>
            <w:r>
              <w:t>Входные данные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pStyle w:val="2"/>
            </w:pPr>
            <w:r>
              <w:t>Ожидаемый результат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pStyle w:val="2"/>
            </w:pPr>
            <w:r>
              <w:t>Полученный результат</w:t>
            </w:r>
          </w:p>
        </w:tc>
        <w:tc>
          <w:tcPr>
            <w:tcW w:w="1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E969A6" w:rsidTr="00E969A6">
        <w:tc>
          <w:tcPr>
            <w:tcW w:w="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>
              <w:rPr>
                <w:sz w:val="24"/>
              </w:rPr>
              <w:t>вод пароля студента в меню авторизации.</w:t>
            </w:r>
          </w:p>
        </w:tc>
        <w:tc>
          <w:tcPr>
            <w:tcW w:w="1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Существующий пользователь с логином “</w:t>
            </w:r>
            <w:r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>” и паролем “p”.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Пользователь существует, ожидается предоставление доступа к режиму студента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Пользователь авторизован, доступ к режиму студента предоставлен.</w:t>
            </w:r>
          </w:p>
        </w:tc>
        <w:tc>
          <w:tcPr>
            <w:tcW w:w="1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Корректно.</w:t>
            </w:r>
          </w:p>
        </w:tc>
      </w:tr>
      <w:tr w:rsidR="00E969A6" w:rsidTr="00E969A6">
        <w:tc>
          <w:tcPr>
            <w:tcW w:w="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E969A6" w:rsidRDefault="00E969A6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Несуществующий пользователь с логином “</w:t>
            </w:r>
            <w:r>
              <w:rPr>
                <w:sz w:val="24"/>
                <w:lang w:val="en-US"/>
              </w:rPr>
              <w:t>Kotik</w:t>
            </w:r>
            <w:r>
              <w:rPr>
                <w:sz w:val="24"/>
              </w:rPr>
              <w:t>” и паролем “</w:t>
            </w:r>
            <w:r>
              <w:rPr>
                <w:sz w:val="24"/>
                <w:lang w:val="en-US"/>
              </w:rPr>
              <w:t>obormotik</w:t>
            </w:r>
            <w:r>
              <w:rPr>
                <w:sz w:val="24"/>
              </w:rPr>
              <w:t>”.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Пользователю отказано в доступе.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Пользователю отказано в доступе.</w:t>
            </w:r>
          </w:p>
        </w:tc>
        <w:tc>
          <w:tcPr>
            <w:tcW w:w="1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Корректно.</w:t>
            </w:r>
          </w:p>
        </w:tc>
      </w:tr>
      <w:tr w:rsidR="00E969A6" w:rsidTr="00E969A6">
        <w:tc>
          <w:tcPr>
            <w:tcW w:w="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Прохождение тренинга по теме</w:t>
            </w:r>
          </w:p>
        </w:tc>
        <w:tc>
          <w:tcPr>
            <w:tcW w:w="1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студента после авторизации выбор пункта «Тренинг по теме» и любой темы.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Выводятся 10 неповторяющихся вопросов по выбранной теме. При выборе неправильного ответа на вопрос об этом сообщается и предлагается выбрать другой вариант ответа. </w:t>
            </w:r>
          </w:p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выборе правильного варианта ответа осуществляется переход к следующему вопросу или завершение тренинга, если вопрос был последним. Вопросы не повторяются. По окончании тренинга осуществляется выход в меню.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Выводятся 10 неповторяющихся вопросов по выбранной теме. При выборе неправильного ответа на вопрос об этом сообщается и предлагается выбрать другой вариант ответа. </w:t>
            </w:r>
          </w:p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выборе правильного варианта ответа осуществляется переход к следующему вопросу или завершение тренинга, если вопрос был последним. Вопросы не повторяются. По окончании тренинга осуществляется выход в меню.</w:t>
            </w:r>
          </w:p>
        </w:tc>
        <w:tc>
          <w:tcPr>
            <w:tcW w:w="1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</w:t>
            </w:r>
          </w:p>
        </w:tc>
      </w:tr>
      <w:tr w:rsidR="00E969A6" w:rsidTr="00E969A6">
        <w:tc>
          <w:tcPr>
            <w:tcW w:w="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1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Прохождение тестирования по теме на оценку</w:t>
            </w:r>
          </w:p>
        </w:tc>
        <w:tc>
          <w:tcPr>
            <w:tcW w:w="1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студента после авторизации выбор пункта «Тестирование по теме» и любой темы.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Выводятся 10 неповторяющихся вопросов по выбранной теме. При выборе неправильных ответов счетчик ошибок увеличивается и выводится в конце теста. После выбора варианта ответа выводится следующий вопрос, если это был не последний вопрос. В случае, когда ответ дан на последний вопрос, выводятся вопросы, на которые ответ дан неверно, счетчик ошибок и оценка по количеству ошибок.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Выводятся 10 неповторяющихся вопросов по выбранной теме. При выборе неправильных ответов счетчик ошибок увеличивается и выводится в конце теста. После выбора варианта ответа выводится следующий вопрос, если это был не последний вопрос. В случае, когда ответ дан на последний вопрос, выводятся вопросы, на которые ответ дан неверно, счетчик ошибок и оценка по количеству ошибок.</w:t>
            </w:r>
          </w:p>
        </w:tc>
        <w:tc>
          <w:tcPr>
            <w:tcW w:w="1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</w:t>
            </w:r>
          </w:p>
        </w:tc>
      </w:tr>
      <w:tr w:rsidR="00E969A6" w:rsidTr="00E969A6">
        <w:tc>
          <w:tcPr>
            <w:tcW w:w="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Прохождение итогового теста</w:t>
            </w:r>
          </w:p>
        </w:tc>
        <w:tc>
          <w:tcPr>
            <w:tcW w:w="1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студента после авторизации выбор пункта «Итоговый тест»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Выводятся 40 вопросов по всем темам без повторения и исключая вывод двух и более подряд вопросов из одной темы. При выборе неправильных ответов счетчик ошибок увеличивается и выводится в конце теста. После выбора варианта ответа выводится следующий вопрос, если это </w:t>
            </w:r>
            <w:r>
              <w:rPr>
                <w:sz w:val="24"/>
                <w:szCs w:val="24"/>
              </w:rPr>
              <w:lastRenderedPageBreak/>
              <w:t>был не последний вопрос. В случае, когда ответ дан на последний вопрос выводится счетчик ошибок и оценка по количеству ошибок.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Выводятся 40 вопросов по всем темам без повторения и исключая вывод двух и более подряд вопросов из одной темы. При выборе неправильных ответов счетчик ошибок увеличивается и выводится в конце теста. После выбора варианта ответа выводится следующий вопрос, если это </w:t>
            </w:r>
            <w:r>
              <w:rPr>
                <w:sz w:val="24"/>
                <w:szCs w:val="24"/>
              </w:rPr>
              <w:lastRenderedPageBreak/>
              <w:t>был не последний вопрос. В случае, когда ответ дан на последний вопрос выводится счетчик ошибок и оценка по количеству ошибок.</w:t>
            </w:r>
          </w:p>
        </w:tc>
        <w:tc>
          <w:tcPr>
            <w:tcW w:w="1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Корректно</w:t>
            </w:r>
          </w:p>
        </w:tc>
      </w:tr>
      <w:tr w:rsidR="00E969A6" w:rsidTr="00E969A6">
        <w:tc>
          <w:tcPr>
            <w:tcW w:w="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Выставление оценки</w:t>
            </w:r>
          </w:p>
        </w:tc>
        <w:tc>
          <w:tcPr>
            <w:tcW w:w="1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 до получения оценки тестирование на тему «Циклы» и итоговый тест.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 w:rsidP="0021298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Оценки выставлены в файл «</w:t>
            </w:r>
            <w:r>
              <w:rPr>
                <w:sz w:val="24"/>
                <w:szCs w:val="24"/>
                <w:lang w:val="en-US"/>
              </w:rPr>
              <w:t>LogsCyphered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  <w:r>
              <w:rPr>
                <w:sz w:val="24"/>
                <w:szCs w:val="24"/>
              </w:rPr>
              <w:t>» напротив соответствующего пользователя на в первую ячейку, соответствующую теме «Циклы» и в предпоследнюю, соответствующую итоговому тесту.</w:t>
            </w:r>
          </w:p>
        </w:tc>
        <w:tc>
          <w:tcPr>
            <w:tcW w:w="1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Оценки выставлены в файл «</w:t>
            </w:r>
            <w:r>
              <w:rPr>
                <w:sz w:val="24"/>
                <w:szCs w:val="24"/>
                <w:lang w:val="en-US"/>
              </w:rPr>
              <w:t>LogsCyphered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  <w:r>
              <w:rPr>
                <w:sz w:val="24"/>
                <w:szCs w:val="24"/>
              </w:rPr>
              <w:t>» напротив соответствующего пользователя на в первую ячейку, соответствующую теме «Циклы» и в предпоследнюю, соответствующую итоговому тесту.</w:t>
            </w:r>
          </w:p>
        </w:tc>
        <w:tc>
          <w:tcPr>
            <w:tcW w:w="1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9A6" w:rsidRDefault="00E969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</w:t>
            </w:r>
          </w:p>
        </w:tc>
      </w:tr>
    </w:tbl>
    <w:p w:rsidR="00E969A6" w:rsidRDefault="00E969A6" w:rsidP="00E969A6">
      <w:pPr>
        <w:spacing w:after="160" w:line="254" w:lineRule="auto"/>
        <w:ind w:firstLine="0"/>
        <w:jc w:val="left"/>
        <w:rPr>
          <w:rStyle w:val="30"/>
        </w:rPr>
      </w:pPr>
    </w:p>
    <w:p w:rsidR="00E969A6" w:rsidRDefault="00E969A6" w:rsidP="00E969A6">
      <w:pPr>
        <w:spacing w:after="160" w:line="254" w:lineRule="auto"/>
        <w:ind w:firstLine="0"/>
        <w:jc w:val="left"/>
        <w:rPr>
          <w:rStyle w:val="30"/>
        </w:rPr>
      </w:pPr>
      <w:r>
        <w:t>Вывод: модуль содержит в себе соответствующие ему функции, которые корректно работают.</w:t>
      </w:r>
    </w:p>
    <w:p w:rsidR="00E969A6" w:rsidRDefault="00E969A6" w:rsidP="001127C0">
      <w:pPr>
        <w:spacing w:after="160" w:line="256" w:lineRule="auto"/>
        <w:ind w:firstLine="0"/>
        <w:jc w:val="left"/>
        <w:rPr>
          <w:rStyle w:val="30"/>
        </w:rPr>
      </w:pPr>
    </w:p>
    <w:p w:rsidR="00EF2E45" w:rsidRDefault="00EF2E45" w:rsidP="001127C0">
      <w:pPr>
        <w:spacing w:after="160" w:line="256" w:lineRule="auto"/>
        <w:ind w:firstLine="0"/>
        <w:jc w:val="left"/>
        <w:rPr>
          <w:rStyle w:val="30"/>
        </w:rPr>
      </w:pPr>
    </w:p>
    <w:p w:rsidR="00EF2E45" w:rsidRDefault="00EF2E45" w:rsidP="00EF2E45">
      <w:r>
        <w:rPr>
          <w:rStyle w:val="30"/>
        </w:rPr>
        <w:t>Модуль “Модуль работы с файлами”</w:t>
      </w:r>
      <w:r>
        <w:t xml:space="preserve"> - протестировал студент учебной группы О-22-ПРИ-2-рпс-б Зайцев И.Н.</w:t>
      </w:r>
    </w:p>
    <w:p w:rsidR="00EF2E45" w:rsidRDefault="00EF2E45" w:rsidP="00EF2E45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18"/>
        <w:gridCol w:w="2281"/>
        <w:gridCol w:w="1371"/>
        <w:gridCol w:w="1900"/>
        <w:gridCol w:w="1900"/>
        <w:gridCol w:w="1358"/>
      </w:tblGrid>
      <w:tr w:rsidR="00EF2E45" w:rsidTr="00EF2E45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pStyle w:val="2"/>
            </w:pPr>
            <w:r>
              <w:t>Входные данные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pStyle w:val="2"/>
            </w:pPr>
            <w:r>
              <w:t>Ожидаемый результат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pStyle w:val="2"/>
            </w:pPr>
            <w:r>
              <w:t>Полученный результат</w:t>
            </w:r>
          </w:p>
        </w:tc>
        <w:tc>
          <w:tcPr>
            <w:tcW w:w="12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в текстовом файле защищена шифрованием</w:t>
            </w: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bcd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bcd</w:t>
            </w:r>
          </w:p>
        </w:tc>
        <w:tc>
          <w:tcPr>
            <w:tcW w:w="122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 w:rsidRPr="00EF2E45">
              <w:rPr>
                <w:sz w:val="24"/>
                <w:szCs w:val="24"/>
              </w:rPr>
              <w:t>Работает исправно</w:t>
            </w: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EF2E45" w:rsidRDefault="00EF2E45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aad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bbe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bbe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EF2E45" w:rsidRDefault="00EF2E4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3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читается из файлов</w:t>
            </w: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списка студентов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расшифрованного списка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расшифрованного списка происходит, но не выводятся заглавные буквы кириллицы</w:t>
            </w:r>
          </w:p>
        </w:tc>
        <w:tc>
          <w:tcPr>
            <w:tcW w:w="122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EF2E45" w:rsidRPr="00EF2E45" w:rsidRDefault="00EF2E45">
            <w:pPr>
              <w:ind w:firstLine="0"/>
              <w:rPr>
                <w:sz w:val="24"/>
                <w:szCs w:val="24"/>
              </w:rPr>
            </w:pPr>
            <w:r w:rsidRPr="00EF2E45">
              <w:rPr>
                <w:sz w:val="24"/>
                <w:szCs w:val="24"/>
              </w:rPr>
              <w:t>Работает с некоторыми ошибками</w:t>
            </w: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EF2E45" w:rsidRDefault="00EF2E45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вопросов для удаления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расшифрованного списка вопросов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расшифрованного списка вопросов происходит, но не выводятся заглавные буквы кириллицы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EF2E45" w:rsidRPr="00EF2E45" w:rsidRDefault="00EF2E4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</w:pPr>
            <w:r>
              <w:t>5</w:t>
            </w:r>
          </w:p>
        </w:tc>
        <w:tc>
          <w:tcPr>
            <w:tcW w:w="23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записывается в файл</w:t>
            </w: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студента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студента помещаются в файл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студента помещаются в файл, но заглавные буквы кириллицы становятся строчными</w:t>
            </w:r>
          </w:p>
        </w:tc>
        <w:tc>
          <w:tcPr>
            <w:tcW w:w="122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EF2E45" w:rsidRPr="00EF2E45" w:rsidRDefault="00EF2E45">
            <w:pPr>
              <w:ind w:firstLine="0"/>
              <w:rPr>
                <w:sz w:val="24"/>
                <w:szCs w:val="24"/>
              </w:rPr>
            </w:pPr>
            <w:r w:rsidRPr="00EF2E45">
              <w:rPr>
                <w:sz w:val="24"/>
                <w:szCs w:val="24"/>
              </w:rPr>
              <w:t>Работает с некоторыми ошибками</w:t>
            </w: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EF2E45" w:rsidRDefault="00EF2E45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вопроса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помещается в файл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помещается в файл, но заглавные буквы кириллицы становятся строчными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EF2E45" w:rsidRPr="00EF2E45" w:rsidRDefault="00EF2E4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</w:pPr>
            <w:r>
              <w:t>7</w:t>
            </w:r>
          </w:p>
        </w:tc>
        <w:tc>
          <w:tcPr>
            <w:tcW w:w="23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Необычные символы</w:t>
            </w: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Серёжин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серёжин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серёжин</w:t>
            </w:r>
          </w:p>
        </w:tc>
        <w:tc>
          <w:tcPr>
            <w:tcW w:w="122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EF2E45" w:rsidRPr="00EF2E45" w:rsidRDefault="00EF2E45">
            <w:pPr>
              <w:ind w:firstLine="0"/>
              <w:rPr>
                <w:sz w:val="24"/>
                <w:szCs w:val="24"/>
              </w:rPr>
            </w:pPr>
            <w:r w:rsidRPr="00EF2E45">
              <w:rPr>
                <w:sz w:val="24"/>
                <w:szCs w:val="24"/>
              </w:rPr>
              <w:t>Имеются проблемы, но серьёзных нет</w:t>
            </w: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EF2E45" w:rsidRDefault="00EF2E45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 w:rsidP="0021298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Björk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Björk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Bj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o</w:t>
            </w:r>
            <w:r>
              <w:rPr>
                <w:sz w:val="24"/>
                <w:szCs w:val="24"/>
                <w:shd w:val="clear" w:color="auto" w:fill="FFFFFF"/>
              </w:rPr>
              <w:t>rk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EF2E45" w:rsidRPr="00EF2E45" w:rsidRDefault="00EF2E4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</w:pPr>
            <w:r>
              <w:t>9</w:t>
            </w:r>
          </w:p>
        </w:tc>
        <w:tc>
          <w:tcPr>
            <w:tcW w:w="2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Составные фамилии</w:t>
            </w: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 w:rsidP="00212986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фон Курдюк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Сохранилась фамилия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Слова считались как фамилия и имя</w:t>
            </w:r>
          </w:p>
        </w:tc>
        <w:tc>
          <w:tcPr>
            <w:tcW w:w="12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EF2E45" w:rsidRPr="00EF2E45" w:rsidRDefault="00EF2E45">
            <w:pPr>
              <w:ind w:firstLine="0"/>
              <w:rPr>
                <w:sz w:val="24"/>
                <w:szCs w:val="24"/>
              </w:rPr>
            </w:pPr>
            <w:r w:rsidRPr="00EF2E45">
              <w:rPr>
                <w:sz w:val="24"/>
                <w:szCs w:val="24"/>
              </w:rPr>
              <w:t>Работает неисправно</w:t>
            </w:r>
          </w:p>
        </w:tc>
      </w:tr>
      <w:tr w:rsidR="00EF2E45" w:rsidTr="00BE7B56">
        <w:tc>
          <w:tcPr>
            <w:tcW w:w="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</w:pPr>
            <w:r>
              <w:t>10</w:t>
            </w:r>
          </w:p>
        </w:tc>
        <w:tc>
          <w:tcPr>
            <w:tcW w:w="2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Внесение оценок</w:t>
            </w:r>
          </w:p>
        </w:tc>
        <w:tc>
          <w:tcPr>
            <w:tcW w:w="13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 w:rsidP="00212986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Проходится тест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В базу данных вносится оценка</w:t>
            </w:r>
          </w:p>
        </w:tc>
        <w:tc>
          <w:tcPr>
            <w:tcW w:w="1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F2E45" w:rsidRDefault="00EF2E4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В базу данных вносится оценка</w:t>
            </w:r>
          </w:p>
        </w:tc>
        <w:tc>
          <w:tcPr>
            <w:tcW w:w="12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:rsidR="00EF2E45" w:rsidRPr="00EF2E45" w:rsidRDefault="00EF2E45">
            <w:pPr>
              <w:ind w:firstLine="0"/>
              <w:rPr>
                <w:sz w:val="24"/>
                <w:szCs w:val="24"/>
              </w:rPr>
            </w:pPr>
            <w:r w:rsidRPr="00EF2E45">
              <w:rPr>
                <w:sz w:val="24"/>
                <w:szCs w:val="24"/>
              </w:rPr>
              <w:t>Работает исправно</w:t>
            </w:r>
          </w:p>
        </w:tc>
      </w:tr>
    </w:tbl>
    <w:p w:rsidR="00EF2E45" w:rsidRDefault="00EF2E45" w:rsidP="00EF2E45">
      <w:pPr>
        <w:spacing w:after="160" w:line="254" w:lineRule="auto"/>
        <w:ind w:firstLine="0"/>
        <w:jc w:val="left"/>
        <w:rPr>
          <w:rStyle w:val="30"/>
        </w:rPr>
      </w:pPr>
    </w:p>
    <w:p w:rsidR="00EF2E45" w:rsidRDefault="00EF2E45" w:rsidP="00EF2E45">
      <w:pPr>
        <w:spacing w:after="160" w:line="254" w:lineRule="auto"/>
        <w:ind w:firstLine="0"/>
        <w:jc w:val="left"/>
        <w:rPr>
          <w:rStyle w:val="30"/>
        </w:rPr>
      </w:pPr>
    </w:p>
    <w:p w:rsidR="00EF2E45" w:rsidRDefault="00EF2E45" w:rsidP="00EF2E45">
      <w:pPr>
        <w:spacing w:after="160" w:line="254" w:lineRule="auto"/>
        <w:ind w:firstLine="0"/>
        <w:jc w:val="left"/>
        <w:rPr>
          <w:rStyle w:val="30"/>
        </w:rPr>
      </w:pPr>
      <w:r>
        <w:t xml:space="preserve">Вывод: </w:t>
      </w:r>
      <w:r w:rsidR="00287D4D">
        <w:t>м</w:t>
      </w:r>
      <w:r>
        <w:t>одуль пригоден для использования, но имеется ряд проблем, среди которых критических не обнаружено.</w:t>
      </w:r>
    </w:p>
    <w:p w:rsidR="00BC604D" w:rsidRDefault="00BC604D" w:rsidP="001127C0">
      <w:pPr>
        <w:spacing w:after="160" w:line="256" w:lineRule="auto"/>
        <w:ind w:firstLine="0"/>
        <w:jc w:val="left"/>
        <w:rPr>
          <w:rStyle w:val="30"/>
        </w:rPr>
      </w:pPr>
    </w:p>
    <w:p w:rsidR="00BC604D" w:rsidRDefault="00BC604D" w:rsidP="00BC604D">
      <w:r>
        <w:rPr>
          <w:rStyle w:val="30"/>
        </w:rPr>
        <w:lastRenderedPageBreak/>
        <w:t>Модуль “</w:t>
      </w:r>
      <w:r>
        <w:rPr>
          <w:rStyle w:val="30"/>
        </w:rPr>
        <w:t>База данных студентов</w:t>
      </w:r>
      <w:r>
        <w:rPr>
          <w:rStyle w:val="30"/>
        </w:rPr>
        <w:t>”</w:t>
      </w:r>
      <w:r>
        <w:t xml:space="preserve"> - протестировал студент учебной группы о-22ПРИ2-рпс-б.</w:t>
      </w:r>
      <w:r>
        <w:t xml:space="preserve"> Красивин</w:t>
      </w:r>
      <w:r>
        <w:t xml:space="preserve"> </w:t>
      </w:r>
      <w:r>
        <w:t>В</w:t>
      </w:r>
      <w:r>
        <w:t>.</w:t>
      </w:r>
      <w:r>
        <w:t xml:space="preserve"> </w:t>
      </w:r>
      <w:r>
        <w:t>А.</w:t>
      </w:r>
    </w:p>
    <w:p w:rsidR="00BC604D" w:rsidRDefault="00BC604D" w:rsidP="00BC604D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80"/>
        <w:gridCol w:w="2147"/>
        <w:gridCol w:w="1791"/>
        <w:gridCol w:w="1756"/>
        <w:gridCol w:w="1756"/>
        <w:gridCol w:w="1398"/>
      </w:tblGrid>
      <w:tr w:rsidR="000C4234" w:rsidTr="001C71DA">
        <w:tc>
          <w:tcPr>
            <w:tcW w:w="7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C604D" w:rsidRDefault="00BC604D" w:rsidP="00FE692E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C604D" w:rsidRDefault="00BC604D" w:rsidP="00FE692E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C604D" w:rsidRDefault="00BC604D" w:rsidP="00FE692E">
            <w:pPr>
              <w:pStyle w:val="2"/>
            </w:pPr>
            <w:r>
              <w:t>Входные данные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C604D" w:rsidRDefault="00BC604D" w:rsidP="00FE692E">
            <w:pPr>
              <w:pStyle w:val="2"/>
            </w:pPr>
            <w:r>
              <w:t>Ожидаемый результат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C604D" w:rsidRDefault="00BC604D" w:rsidP="00FE692E">
            <w:pPr>
              <w:pStyle w:val="2"/>
            </w:pPr>
            <w:r>
              <w:t>Полученный результат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C604D" w:rsidRDefault="00BC604D" w:rsidP="00FE692E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0C4234" w:rsidTr="001C71DA">
        <w:tc>
          <w:tcPr>
            <w:tcW w:w="7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7A5A" w:rsidRPr="00184EE3" w:rsidRDefault="00EE7A5A" w:rsidP="00EE7A5A">
            <w:pPr>
              <w:ind w:firstLine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E7A5A" w:rsidRDefault="00EE7A5A" w:rsidP="00EE7A5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Вся информация о студентах храниться в отдельном зашифрованном файле</w:t>
            </w:r>
          </w:p>
        </w:tc>
        <w:tc>
          <w:tcPr>
            <w:tcW w:w="1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корневой папки с проектом.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Pr="00EE7A5A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формата .txt, предназначенный для хранения данных о студентах.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Pr="00EE7A5A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Зашифрованный файл </w:t>
            </w:r>
            <w:r w:rsidRPr="00EE7A5A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LogsCyphered</w:t>
            </w:r>
            <w:r w:rsidRPr="00EE7A5A">
              <w:rPr>
                <w:sz w:val="24"/>
                <w:szCs w:val="24"/>
              </w:rPr>
              <w:t>”,</w:t>
            </w:r>
            <w:r>
              <w:rPr>
                <w:sz w:val="24"/>
                <w:szCs w:val="24"/>
              </w:rPr>
              <w:t xml:space="preserve"> предназначенный для хранения данных о студентах.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0C4234" w:rsidTr="001C71DA">
        <w:tc>
          <w:tcPr>
            <w:tcW w:w="7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7A5A" w:rsidRPr="00184EE3" w:rsidRDefault="00EE7A5A" w:rsidP="00EE7A5A">
            <w:pPr>
              <w:ind w:firstLine="0"/>
            </w:pPr>
            <w:r>
              <w:t>2</w:t>
            </w:r>
          </w:p>
        </w:tc>
        <w:tc>
          <w:tcPr>
            <w:tcW w:w="2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представлены логин и пароль каждого студента.</w:t>
            </w:r>
          </w:p>
        </w:tc>
        <w:tc>
          <w:tcPr>
            <w:tcW w:w="1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Pr="00C630C8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расшифрованного файла </w:t>
            </w:r>
            <w:r w:rsidRPr="00C630C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LogsCyphered</w:t>
            </w:r>
            <w:r w:rsidRPr="00C630C8">
              <w:rPr>
                <w:sz w:val="24"/>
                <w:szCs w:val="24"/>
              </w:rPr>
              <w:t>”</w:t>
            </w:r>
            <w:r w:rsidR="00C630C8"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представлены логин и пароль каждого студента.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представлены логин и пароль каждого студента.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Pr="00EE7A5A" w:rsidRDefault="00EE7A5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0C4234" w:rsidTr="001C71DA">
        <w:tc>
          <w:tcPr>
            <w:tcW w:w="7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7A5A" w:rsidRPr="00184EE3" w:rsidRDefault="00EE7A5A" w:rsidP="00EE7A5A">
            <w:pPr>
              <w:ind w:firstLine="0"/>
            </w:pPr>
            <w:r>
              <w:t>3</w:t>
            </w:r>
          </w:p>
        </w:tc>
        <w:tc>
          <w:tcPr>
            <w:tcW w:w="2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Pr="000C4234" w:rsidRDefault="000C4234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представлены оценки по всем предметам.</w:t>
            </w:r>
          </w:p>
        </w:tc>
        <w:tc>
          <w:tcPr>
            <w:tcW w:w="1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0C4234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расшифрованного файла </w:t>
            </w:r>
            <w:r w:rsidRPr="00C630C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LogsCyphered</w:t>
            </w:r>
            <w:r w:rsidRPr="00C630C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0C4234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представлены оценки по всем предметам.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0C4234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представлены оценки по всем предметам.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0C4234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0C4234" w:rsidTr="001C71DA">
        <w:tc>
          <w:tcPr>
            <w:tcW w:w="7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7A5A" w:rsidRPr="00184EE3" w:rsidRDefault="00EE7A5A" w:rsidP="00EE7A5A">
            <w:pPr>
              <w:ind w:firstLine="0"/>
            </w:pPr>
            <w:r>
              <w:t>4</w:t>
            </w:r>
          </w:p>
        </w:tc>
        <w:tc>
          <w:tcPr>
            <w:tcW w:w="2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0C4234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представлены оценки</w:t>
            </w:r>
            <w:r w:rsidR="001C71DA">
              <w:rPr>
                <w:sz w:val="24"/>
                <w:szCs w:val="24"/>
              </w:rPr>
              <w:t>, разбитые по</w:t>
            </w:r>
            <w:r>
              <w:rPr>
                <w:sz w:val="24"/>
                <w:szCs w:val="24"/>
              </w:rPr>
              <w:t xml:space="preserve"> темам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1C71DA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расшифрованного файла </w:t>
            </w:r>
            <w:r w:rsidRPr="00C630C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LogsCyphered</w:t>
            </w:r>
            <w:r w:rsidRPr="00C630C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EE7A5A" w:rsidP="00EE7A5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0C4234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не реализована.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7A5A" w:rsidRDefault="000C4234" w:rsidP="00EE7A5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Некорректно.</w:t>
            </w:r>
          </w:p>
        </w:tc>
      </w:tr>
      <w:tr w:rsidR="001C71DA" w:rsidTr="001C71DA">
        <w:tc>
          <w:tcPr>
            <w:tcW w:w="7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C71DA" w:rsidRPr="00184EE3" w:rsidRDefault="001C71DA" w:rsidP="001C71DA">
            <w:pPr>
              <w:ind w:firstLine="0"/>
            </w:pPr>
            <w:r>
              <w:t>5</w:t>
            </w:r>
          </w:p>
        </w:tc>
        <w:tc>
          <w:tcPr>
            <w:tcW w:w="2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71DA" w:rsidRDefault="001C71DA" w:rsidP="001C71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представлены оценки по итоговому тесту.</w:t>
            </w:r>
          </w:p>
        </w:tc>
        <w:tc>
          <w:tcPr>
            <w:tcW w:w="1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71DA" w:rsidRDefault="001C71DA" w:rsidP="001C71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расшифрованного файла </w:t>
            </w:r>
            <w:r w:rsidRPr="00C630C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LogsCyphered</w:t>
            </w:r>
            <w:r w:rsidRPr="00C630C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71DA" w:rsidRDefault="001C71DA" w:rsidP="001C71D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71DA" w:rsidRDefault="001C71DA" w:rsidP="001C71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не реализована.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71DA" w:rsidRDefault="001C71DA" w:rsidP="001C71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Некорректно.</w:t>
            </w:r>
          </w:p>
        </w:tc>
      </w:tr>
      <w:tr w:rsidR="00A477D0" w:rsidTr="001C71DA">
        <w:tc>
          <w:tcPr>
            <w:tcW w:w="7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77D0" w:rsidRPr="00A477D0" w:rsidRDefault="00A477D0" w:rsidP="001C71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77D0" w:rsidRPr="00A477D0" w:rsidRDefault="00A477D0" w:rsidP="001C71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файле представлен средний бал для каждого студента.</w:t>
            </w:r>
          </w:p>
        </w:tc>
        <w:tc>
          <w:tcPr>
            <w:tcW w:w="1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77D0" w:rsidRDefault="00A477D0" w:rsidP="001C71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расшифрованного файла </w:t>
            </w:r>
            <w:r w:rsidRPr="00C630C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LogsCyphered</w:t>
            </w:r>
            <w:r w:rsidRPr="00C630C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77D0" w:rsidRDefault="00A477D0" w:rsidP="001C71D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77D0" w:rsidRDefault="00A477D0" w:rsidP="001C71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не реализована.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77D0" w:rsidRPr="00C35CDF" w:rsidRDefault="00A477D0" w:rsidP="001C71D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Некорректно.</w:t>
            </w:r>
          </w:p>
        </w:tc>
      </w:tr>
    </w:tbl>
    <w:p w:rsidR="00BC604D" w:rsidRDefault="00BC604D" w:rsidP="00BC604D">
      <w:pPr>
        <w:spacing w:after="160" w:line="254" w:lineRule="auto"/>
        <w:ind w:firstLine="0"/>
        <w:jc w:val="left"/>
        <w:rPr>
          <w:rStyle w:val="30"/>
        </w:rPr>
      </w:pPr>
    </w:p>
    <w:p w:rsidR="00BC604D" w:rsidRDefault="00BC604D" w:rsidP="00BC604D">
      <w:pPr>
        <w:spacing w:after="160" w:line="254" w:lineRule="auto"/>
        <w:ind w:firstLine="0"/>
        <w:jc w:val="left"/>
        <w:rPr>
          <w:rStyle w:val="30"/>
        </w:rPr>
      </w:pPr>
      <w:r>
        <w:t>Вывод:</w:t>
      </w:r>
      <w:r w:rsidR="00C35CDF">
        <w:t xml:space="preserve"> база данных содержит не все затребованные </w:t>
      </w:r>
      <w:r w:rsidR="00E83AA3">
        <w:t>поля, однако те, что имеются работают безукоризненно</w:t>
      </w:r>
      <w:r>
        <w:t>.</w:t>
      </w:r>
    </w:p>
    <w:p w:rsidR="00BC604D" w:rsidRDefault="00BC604D" w:rsidP="001127C0">
      <w:pPr>
        <w:spacing w:after="160" w:line="256" w:lineRule="auto"/>
        <w:ind w:firstLine="0"/>
        <w:jc w:val="left"/>
        <w:rPr>
          <w:rStyle w:val="30"/>
        </w:rPr>
      </w:pPr>
    </w:p>
    <w:p w:rsidR="00547838" w:rsidRDefault="00547838" w:rsidP="001127C0">
      <w:pPr>
        <w:spacing w:after="160" w:line="256" w:lineRule="auto"/>
        <w:ind w:firstLine="0"/>
        <w:jc w:val="left"/>
        <w:rPr>
          <w:rStyle w:val="30"/>
        </w:rPr>
      </w:pPr>
    </w:p>
    <w:p w:rsidR="00547838" w:rsidRDefault="00547838" w:rsidP="00547838">
      <w:r>
        <w:rPr>
          <w:rStyle w:val="30"/>
        </w:rPr>
        <w:lastRenderedPageBreak/>
        <w:t>Модуль “</w:t>
      </w:r>
      <w:r>
        <w:rPr>
          <w:rStyle w:val="30"/>
        </w:rPr>
        <w:t>Тестовая база</w:t>
      </w:r>
      <w:r>
        <w:rPr>
          <w:rStyle w:val="30"/>
        </w:rPr>
        <w:t>”</w:t>
      </w:r>
      <w:r>
        <w:t xml:space="preserve"> - протестировал студент учебной группы о-22ПРИ2-рпс-б. Красивин В. А.</w:t>
      </w:r>
    </w:p>
    <w:p w:rsidR="00547838" w:rsidRDefault="00547838" w:rsidP="0054783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72"/>
        <w:gridCol w:w="2466"/>
        <w:gridCol w:w="1316"/>
        <w:gridCol w:w="1779"/>
        <w:gridCol w:w="1836"/>
        <w:gridCol w:w="1359"/>
      </w:tblGrid>
      <w:tr w:rsidR="00EB6671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47838" w:rsidRDefault="00547838" w:rsidP="00FE692E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47838" w:rsidRDefault="00547838" w:rsidP="00FE692E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47838" w:rsidRDefault="00547838" w:rsidP="00FE692E">
            <w:pPr>
              <w:pStyle w:val="2"/>
            </w:pPr>
            <w:r>
              <w:t>Входные данные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47838" w:rsidRDefault="00547838" w:rsidP="00FE692E">
            <w:pPr>
              <w:pStyle w:val="2"/>
            </w:pPr>
            <w:r>
              <w:t>Ожидаемый результат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47838" w:rsidRDefault="00547838" w:rsidP="00FE692E">
            <w:pPr>
              <w:pStyle w:val="2"/>
            </w:pPr>
            <w:r>
              <w:t>Полученный результат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47838" w:rsidRDefault="00547838" w:rsidP="00FE692E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EB6671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4CCC" w:rsidRPr="00184EE3" w:rsidRDefault="00324CCC" w:rsidP="00324CCC">
            <w:pPr>
              <w:ind w:firstLine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24CCC" w:rsidRPr="00EB6671" w:rsidRDefault="00EB6671" w:rsidP="00324CC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Циклы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4CCC" w:rsidRPr="00324CCC" w:rsidRDefault="005157DA" w:rsidP="00324CC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4CCC" w:rsidRPr="00EE7A5A" w:rsidRDefault="005157DA" w:rsidP="00324CC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Циклы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4CCC" w:rsidRPr="00EE7A5A" w:rsidRDefault="005157DA" w:rsidP="00324CC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Циклы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24CCC" w:rsidRDefault="00465826" w:rsidP="00324CC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5157DA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157DA" w:rsidRPr="00184EE3" w:rsidRDefault="005157DA" w:rsidP="005157DA">
            <w:pPr>
              <w:ind w:firstLine="0"/>
            </w:pPr>
            <w:r>
              <w:t>2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EB6671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Массивы (одномерные и двумерные)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C630C8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Массивы (одномерные и двумерные)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Массивы (одномерные и двумерные)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5157DA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157DA" w:rsidRPr="00184EE3" w:rsidRDefault="005157DA" w:rsidP="005157DA">
            <w:pPr>
              <w:ind w:firstLine="0"/>
            </w:pPr>
            <w:r>
              <w:t>3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0C4234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Строки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Строки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Строки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5157DA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157DA" w:rsidRPr="00184EE3" w:rsidRDefault="005157DA" w:rsidP="005157DA">
            <w:pPr>
              <w:ind w:firstLine="0"/>
            </w:pPr>
            <w:r>
              <w:t>4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Рекурсия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Рекурсия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Рекурсия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5157DA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157DA" w:rsidRPr="00184EE3" w:rsidRDefault="005157DA" w:rsidP="005157DA">
            <w:pPr>
              <w:ind w:firstLine="0"/>
            </w:pPr>
            <w:r>
              <w:t>5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Структуры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Структуры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Структуры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5157DA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027104" w:rsidRDefault="004673DD" w:rsidP="005157DA">
            <w:pPr>
              <w:ind w:firstLine="0"/>
            </w:pPr>
            <w:r>
              <w:t>6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Файлы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Файлы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Файлы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5157DA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027104" w:rsidRDefault="004673DD" w:rsidP="005157DA">
            <w:pPr>
              <w:ind w:firstLine="0"/>
            </w:pPr>
            <w:r>
              <w:lastRenderedPageBreak/>
              <w:t>7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Адреса и указатели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Адреса и указатели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Адреса и указатели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5157DA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027104" w:rsidRDefault="004673DD" w:rsidP="005157DA">
            <w:pPr>
              <w:ind w:firstLine="0"/>
            </w:pPr>
            <w:r>
              <w:t>8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157DA" w:rsidRDefault="005157DA" w:rsidP="005157D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Динамическая память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Динамическая память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темы </w:t>
            </w:r>
            <w:r w:rsidRPr="00EB667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Динамическая память</w:t>
            </w:r>
            <w:r w:rsidRPr="00EB667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базе вопросов.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5157DA" w:rsidTr="00465826">
        <w:tc>
          <w:tcPr>
            <w:tcW w:w="8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027104" w:rsidRDefault="004673DD" w:rsidP="005157DA">
            <w:pPr>
              <w:ind w:firstLine="0"/>
            </w:pPr>
            <w:r>
              <w:t>9</w:t>
            </w:r>
          </w:p>
        </w:tc>
        <w:tc>
          <w:tcPr>
            <w:tcW w:w="2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157DA" w:rsidRPr="00EB6671" w:rsidRDefault="005157DA" w:rsidP="005157D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</w:rPr>
              <w:t>труктура</w:t>
            </w:r>
            <w:r>
              <w:rPr>
                <w:sz w:val="24"/>
              </w:rPr>
              <w:t xml:space="preserve"> проекта</w:t>
            </w:r>
            <w:r>
              <w:rPr>
                <w:sz w:val="24"/>
              </w:rPr>
              <w:t xml:space="preserve"> подразумевает 30 вопрос</w:t>
            </w:r>
            <w:r>
              <w:rPr>
                <w:sz w:val="24"/>
              </w:rPr>
              <w:t>ов</w:t>
            </w:r>
            <w:r>
              <w:rPr>
                <w:sz w:val="24"/>
              </w:rPr>
              <w:t xml:space="preserve"> на каждую тему и 4 варианта ответа на них.</w:t>
            </w:r>
          </w:p>
        </w:tc>
        <w:tc>
          <w:tcPr>
            <w:tcW w:w="13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324CCC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базы вопрос при помощи функций учителя.</w:t>
            </w:r>
          </w:p>
        </w:tc>
        <w:tc>
          <w:tcPr>
            <w:tcW w:w="1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EE7A5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каждой темы существует 30 вопросов с 4 вариантами ответа.</w:t>
            </w: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Pr="00EE7A5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каждой темы существует 30 вопросов с 4 вариантами ответа.</w:t>
            </w:r>
          </w:p>
        </w:tc>
        <w:tc>
          <w:tcPr>
            <w:tcW w:w="29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57DA" w:rsidRDefault="005157DA" w:rsidP="005157D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</w:tbl>
    <w:p w:rsidR="00547838" w:rsidRDefault="00547838" w:rsidP="00547838">
      <w:pPr>
        <w:spacing w:after="160" w:line="254" w:lineRule="auto"/>
        <w:ind w:firstLine="0"/>
        <w:jc w:val="left"/>
        <w:rPr>
          <w:rStyle w:val="30"/>
        </w:rPr>
      </w:pPr>
    </w:p>
    <w:p w:rsidR="00547838" w:rsidRDefault="00547838" w:rsidP="00547838">
      <w:pPr>
        <w:spacing w:after="160" w:line="254" w:lineRule="auto"/>
        <w:ind w:firstLine="0"/>
        <w:jc w:val="left"/>
        <w:rPr>
          <w:rStyle w:val="30"/>
        </w:rPr>
      </w:pPr>
      <w:r>
        <w:t>Вывод: база данных</w:t>
      </w:r>
      <w:r w:rsidR="004673DD">
        <w:t xml:space="preserve"> вопросов</w:t>
      </w:r>
      <w:r>
        <w:t xml:space="preserve"> </w:t>
      </w:r>
      <w:r w:rsidR="004673DD">
        <w:t>полностью соответствует заявленным требованиям</w:t>
      </w:r>
      <w:r>
        <w:t>.</w:t>
      </w:r>
    </w:p>
    <w:p w:rsidR="00547838" w:rsidRPr="00786E02" w:rsidRDefault="00547838" w:rsidP="001127C0">
      <w:pPr>
        <w:spacing w:after="160" w:line="256" w:lineRule="auto"/>
        <w:ind w:firstLine="0"/>
        <w:jc w:val="left"/>
        <w:rPr>
          <w:rStyle w:val="30"/>
        </w:rPr>
      </w:pPr>
    </w:p>
    <w:sectPr w:rsidR="00547838" w:rsidRPr="00786E02" w:rsidSect="008457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851" w:left="1701" w:header="567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1123" w:rsidRDefault="00DD1123" w:rsidP="00996950">
      <w:r>
        <w:separator/>
      </w:r>
    </w:p>
  </w:endnote>
  <w:endnote w:type="continuationSeparator" w:id="0">
    <w:p w:rsidR="00DD1123" w:rsidRDefault="00DD1123" w:rsidP="0099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1123" w:rsidRDefault="00DD1123" w:rsidP="00996950">
      <w:r>
        <w:separator/>
      </w:r>
    </w:p>
  </w:footnote>
  <w:footnote w:type="continuationSeparator" w:id="0">
    <w:p w:rsidR="00DD1123" w:rsidRDefault="00DD1123" w:rsidP="0099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04D1" w:rsidRDefault="003704D1" w:rsidP="000C096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046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86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428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80C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3E9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480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441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487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DEBC64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DF84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2C99"/>
    <w:multiLevelType w:val="multilevel"/>
    <w:tmpl w:val="30E2AF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31EF6AD4"/>
    <w:multiLevelType w:val="hybridMultilevel"/>
    <w:tmpl w:val="39A25D6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917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5651C1"/>
    <w:multiLevelType w:val="hybridMultilevel"/>
    <w:tmpl w:val="3AF8AE6E"/>
    <w:lvl w:ilvl="0" w:tplc="3A901C52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55E39"/>
    <w:multiLevelType w:val="multilevel"/>
    <w:tmpl w:val="1A1CEB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1B3616"/>
    <w:multiLevelType w:val="hybridMultilevel"/>
    <w:tmpl w:val="9334A9CA"/>
    <w:lvl w:ilvl="0" w:tplc="A2EA7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4120312">
    <w:abstractNumId w:val="9"/>
  </w:num>
  <w:num w:numId="2" w16cid:durableId="1811054259">
    <w:abstractNumId w:val="7"/>
  </w:num>
  <w:num w:numId="3" w16cid:durableId="1873372556">
    <w:abstractNumId w:val="6"/>
  </w:num>
  <w:num w:numId="4" w16cid:durableId="995644202">
    <w:abstractNumId w:val="5"/>
  </w:num>
  <w:num w:numId="5" w16cid:durableId="1004086887">
    <w:abstractNumId w:val="4"/>
  </w:num>
  <w:num w:numId="6" w16cid:durableId="406659995">
    <w:abstractNumId w:val="8"/>
  </w:num>
  <w:num w:numId="7" w16cid:durableId="723452320">
    <w:abstractNumId w:val="3"/>
  </w:num>
  <w:num w:numId="8" w16cid:durableId="248778733">
    <w:abstractNumId w:val="2"/>
  </w:num>
  <w:num w:numId="9" w16cid:durableId="1366176605">
    <w:abstractNumId w:val="1"/>
  </w:num>
  <w:num w:numId="10" w16cid:durableId="208342252">
    <w:abstractNumId w:val="0"/>
  </w:num>
  <w:num w:numId="11" w16cid:durableId="572206976">
    <w:abstractNumId w:val="11"/>
  </w:num>
  <w:num w:numId="12" w16cid:durableId="1959482832">
    <w:abstractNumId w:val="13"/>
  </w:num>
  <w:num w:numId="13" w16cid:durableId="250163929">
    <w:abstractNumId w:val="15"/>
  </w:num>
  <w:num w:numId="14" w16cid:durableId="1735354153">
    <w:abstractNumId w:val="14"/>
  </w:num>
  <w:num w:numId="15" w16cid:durableId="1648826364">
    <w:abstractNumId w:val="12"/>
  </w:num>
  <w:num w:numId="16" w16cid:durableId="598098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D9"/>
    <w:rsid w:val="00004354"/>
    <w:rsid w:val="0001747E"/>
    <w:rsid w:val="00020AD2"/>
    <w:rsid w:val="000251CE"/>
    <w:rsid w:val="00027104"/>
    <w:rsid w:val="000309A4"/>
    <w:rsid w:val="000333C2"/>
    <w:rsid w:val="00033A7E"/>
    <w:rsid w:val="00051629"/>
    <w:rsid w:val="00052CD4"/>
    <w:rsid w:val="000537BC"/>
    <w:rsid w:val="000648B2"/>
    <w:rsid w:val="00065BE0"/>
    <w:rsid w:val="00073683"/>
    <w:rsid w:val="0007679C"/>
    <w:rsid w:val="000C096D"/>
    <w:rsid w:val="000C14C2"/>
    <w:rsid w:val="000C4234"/>
    <w:rsid w:val="000D0546"/>
    <w:rsid w:val="000D6F82"/>
    <w:rsid w:val="000E5EF6"/>
    <w:rsid w:val="000F19A0"/>
    <w:rsid w:val="000F51A4"/>
    <w:rsid w:val="000F6786"/>
    <w:rsid w:val="00100B55"/>
    <w:rsid w:val="0011094B"/>
    <w:rsid w:val="001127C0"/>
    <w:rsid w:val="00112D11"/>
    <w:rsid w:val="00113A81"/>
    <w:rsid w:val="0013102E"/>
    <w:rsid w:val="00132876"/>
    <w:rsid w:val="00133C91"/>
    <w:rsid w:val="001346B7"/>
    <w:rsid w:val="0013753D"/>
    <w:rsid w:val="0014270A"/>
    <w:rsid w:val="00146CC8"/>
    <w:rsid w:val="00157412"/>
    <w:rsid w:val="00162431"/>
    <w:rsid w:val="0017317B"/>
    <w:rsid w:val="001739C6"/>
    <w:rsid w:val="001824C6"/>
    <w:rsid w:val="00184EE3"/>
    <w:rsid w:val="001A12F2"/>
    <w:rsid w:val="001A2E35"/>
    <w:rsid w:val="001A540D"/>
    <w:rsid w:val="001B3E5C"/>
    <w:rsid w:val="001B6217"/>
    <w:rsid w:val="001C1172"/>
    <w:rsid w:val="001C157D"/>
    <w:rsid w:val="001C30FD"/>
    <w:rsid w:val="001C3AEA"/>
    <w:rsid w:val="001C5460"/>
    <w:rsid w:val="001C71DA"/>
    <w:rsid w:val="001D207B"/>
    <w:rsid w:val="001D4FF8"/>
    <w:rsid w:val="001E01F6"/>
    <w:rsid w:val="00212986"/>
    <w:rsid w:val="00217385"/>
    <w:rsid w:val="00217557"/>
    <w:rsid w:val="002221BA"/>
    <w:rsid w:val="0023322B"/>
    <w:rsid w:val="002373DA"/>
    <w:rsid w:val="00252259"/>
    <w:rsid w:val="002552B0"/>
    <w:rsid w:val="0026137B"/>
    <w:rsid w:val="00262D9A"/>
    <w:rsid w:val="00263425"/>
    <w:rsid w:val="0026343A"/>
    <w:rsid w:val="00272AF7"/>
    <w:rsid w:val="00283393"/>
    <w:rsid w:val="00287D4D"/>
    <w:rsid w:val="00292CB3"/>
    <w:rsid w:val="00296B0F"/>
    <w:rsid w:val="002A0D83"/>
    <w:rsid w:val="002A136F"/>
    <w:rsid w:val="002B3AA0"/>
    <w:rsid w:val="002B5056"/>
    <w:rsid w:val="002B5E3B"/>
    <w:rsid w:val="002E7BDA"/>
    <w:rsid w:val="00302987"/>
    <w:rsid w:val="00314AB9"/>
    <w:rsid w:val="00322016"/>
    <w:rsid w:val="00324CCC"/>
    <w:rsid w:val="00335387"/>
    <w:rsid w:val="00341184"/>
    <w:rsid w:val="00357566"/>
    <w:rsid w:val="003605A3"/>
    <w:rsid w:val="00363F32"/>
    <w:rsid w:val="003704D1"/>
    <w:rsid w:val="00386B7F"/>
    <w:rsid w:val="00397DB6"/>
    <w:rsid w:val="003B0A27"/>
    <w:rsid w:val="003B64FF"/>
    <w:rsid w:val="003D7277"/>
    <w:rsid w:val="003E7F81"/>
    <w:rsid w:val="003F416C"/>
    <w:rsid w:val="004013B9"/>
    <w:rsid w:val="004064DB"/>
    <w:rsid w:val="00414CF5"/>
    <w:rsid w:val="00415F16"/>
    <w:rsid w:val="004207D9"/>
    <w:rsid w:val="0043221D"/>
    <w:rsid w:val="00433E92"/>
    <w:rsid w:val="004340D8"/>
    <w:rsid w:val="00450C6C"/>
    <w:rsid w:val="00457E07"/>
    <w:rsid w:val="00465826"/>
    <w:rsid w:val="004670D2"/>
    <w:rsid w:val="004673DD"/>
    <w:rsid w:val="004861EE"/>
    <w:rsid w:val="00497088"/>
    <w:rsid w:val="004A41FB"/>
    <w:rsid w:val="004A4714"/>
    <w:rsid w:val="004C05A4"/>
    <w:rsid w:val="004C2A9C"/>
    <w:rsid w:val="004D49B2"/>
    <w:rsid w:val="004E5AA4"/>
    <w:rsid w:val="004E6A67"/>
    <w:rsid w:val="004F6985"/>
    <w:rsid w:val="00505AF5"/>
    <w:rsid w:val="005157DA"/>
    <w:rsid w:val="00522010"/>
    <w:rsid w:val="005249A9"/>
    <w:rsid w:val="005329AE"/>
    <w:rsid w:val="00534B69"/>
    <w:rsid w:val="00545365"/>
    <w:rsid w:val="00547838"/>
    <w:rsid w:val="00547C50"/>
    <w:rsid w:val="0055170A"/>
    <w:rsid w:val="005574FF"/>
    <w:rsid w:val="00584A7F"/>
    <w:rsid w:val="00590BA0"/>
    <w:rsid w:val="005B5A9B"/>
    <w:rsid w:val="005C1943"/>
    <w:rsid w:val="005D5001"/>
    <w:rsid w:val="005F30B5"/>
    <w:rsid w:val="005F3446"/>
    <w:rsid w:val="005F45BA"/>
    <w:rsid w:val="005F59F2"/>
    <w:rsid w:val="006025BD"/>
    <w:rsid w:val="00626743"/>
    <w:rsid w:val="00634AB5"/>
    <w:rsid w:val="00635EE4"/>
    <w:rsid w:val="00636111"/>
    <w:rsid w:val="006647B9"/>
    <w:rsid w:val="00687177"/>
    <w:rsid w:val="00691315"/>
    <w:rsid w:val="006A51A9"/>
    <w:rsid w:val="006B1AD3"/>
    <w:rsid w:val="006B5FEE"/>
    <w:rsid w:val="006C1B18"/>
    <w:rsid w:val="006D3F4B"/>
    <w:rsid w:val="00734B8A"/>
    <w:rsid w:val="00734FC2"/>
    <w:rsid w:val="00745408"/>
    <w:rsid w:val="0075445B"/>
    <w:rsid w:val="00754C72"/>
    <w:rsid w:val="00765F5F"/>
    <w:rsid w:val="00784179"/>
    <w:rsid w:val="00786E02"/>
    <w:rsid w:val="007A05E7"/>
    <w:rsid w:val="007A4592"/>
    <w:rsid w:val="007B2774"/>
    <w:rsid w:val="007B4AD9"/>
    <w:rsid w:val="007C5090"/>
    <w:rsid w:val="007D68BF"/>
    <w:rsid w:val="007E482A"/>
    <w:rsid w:val="007F17ED"/>
    <w:rsid w:val="007F68BE"/>
    <w:rsid w:val="007F6E16"/>
    <w:rsid w:val="00813E19"/>
    <w:rsid w:val="00815FC8"/>
    <w:rsid w:val="00820677"/>
    <w:rsid w:val="00821721"/>
    <w:rsid w:val="008367F3"/>
    <w:rsid w:val="00840B2F"/>
    <w:rsid w:val="00845764"/>
    <w:rsid w:val="00847E00"/>
    <w:rsid w:val="00854352"/>
    <w:rsid w:val="0085470E"/>
    <w:rsid w:val="00870907"/>
    <w:rsid w:val="00873FE6"/>
    <w:rsid w:val="00874BE3"/>
    <w:rsid w:val="0088144C"/>
    <w:rsid w:val="00882E33"/>
    <w:rsid w:val="008875A1"/>
    <w:rsid w:val="008938D6"/>
    <w:rsid w:val="008B209B"/>
    <w:rsid w:val="008D243E"/>
    <w:rsid w:val="008D4EF9"/>
    <w:rsid w:val="008D7619"/>
    <w:rsid w:val="008D7EFE"/>
    <w:rsid w:val="008E5D96"/>
    <w:rsid w:val="008F309C"/>
    <w:rsid w:val="008F5D71"/>
    <w:rsid w:val="00902568"/>
    <w:rsid w:val="009118B7"/>
    <w:rsid w:val="00913E65"/>
    <w:rsid w:val="00916B56"/>
    <w:rsid w:val="00927219"/>
    <w:rsid w:val="00930473"/>
    <w:rsid w:val="009304AA"/>
    <w:rsid w:val="00931D56"/>
    <w:rsid w:val="00933226"/>
    <w:rsid w:val="00934104"/>
    <w:rsid w:val="00954E55"/>
    <w:rsid w:val="009650D5"/>
    <w:rsid w:val="00974248"/>
    <w:rsid w:val="009761AF"/>
    <w:rsid w:val="00981647"/>
    <w:rsid w:val="009920A4"/>
    <w:rsid w:val="00996950"/>
    <w:rsid w:val="009A140C"/>
    <w:rsid w:val="009A19D0"/>
    <w:rsid w:val="009A6F2B"/>
    <w:rsid w:val="009B7B1C"/>
    <w:rsid w:val="009D0BED"/>
    <w:rsid w:val="009D51AD"/>
    <w:rsid w:val="009D5D54"/>
    <w:rsid w:val="009D7DB5"/>
    <w:rsid w:val="009E2FED"/>
    <w:rsid w:val="009E65D8"/>
    <w:rsid w:val="009F0B8A"/>
    <w:rsid w:val="009F5474"/>
    <w:rsid w:val="00A01338"/>
    <w:rsid w:val="00A22C5E"/>
    <w:rsid w:val="00A249D7"/>
    <w:rsid w:val="00A32AB5"/>
    <w:rsid w:val="00A33C20"/>
    <w:rsid w:val="00A351F4"/>
    <w:rsid w:val="00A37F32"/>
    <w:rsid w:val="00A45883"/>
    <w:rsid w:val="00A477CC"/>
    <w:rsid w:val="00A477D0"/>
    <w:rsid w:val="00A549BF"/>
    <w:rsid w:val="00A570AB"/>
    <w:rsid w:val="00A57A10"/>
    <w:rsid w:val="00A6012C"/>
    <w:rsid w:val="00A6049D"/>
    <w:rsid w:val="00A66566"/>
    <w:rsid w:val="00A70326"/>
    <w:rsid w:val="00A84514"/>
    <w:rsid w:val="00A9288E"/>
    <w:rsid w:val="00A97D08"/>
    <w:rsid w:val="00AA3A31"/>
    <w:rsid w:val="00AA41F4"/>
    <w:rsid w:val="00AC3246"/>
    <w:rsid w:val="00AC4CDE"/>
    <w:rsid w:val="00AC76C6"/>
    <w:rsid w:val="00AE5589"/>
    <w:rsid w:val="00AF390C"/>
    <w:rsid w:val="00B110FB"/>
    <w:rsid w:val="00B13D29"/>
    <w:rsid w:val="00B154E7"/>
    <w:rsid w:val="00B53137"/>
    <w:rsid w:val="00B66047"/>
    <w:rsid w:val="00B66197"/>
    <w:rsid w:val="00B71C9D"/>
    <w:rsid w:val="00B7365C"/>
    <w:rsid w:val="00B9118A"/>
    <w:rsid w:val="00B92F7A"/>
    <w:rsid w:val="00BA0D2F"/>
    <w:rsid w:val="00BA5DEB"/>
    <w:rsid w:val="00BC0485"/>
    <w:rsid w:val="00BC16D9"/>
    <w:rsid w:val="00BC604D"/>
    <w:rsid w:val="00BE7B56"/>
    <w:rsid w:val="00BF3C99"/>
    <w:rsid w:val="00C13585"/>
    <w:rsid w:val="00C20A10"/>
    <w:rsid w:val="00C25A9D"/>
    <w:rsid w:val="00C25F3B"/>
    <w:rsid w:val="00C35CDF"/>
    <w:rsid w:val="00C40356"/>
    <w:rsid w:val="00C403E8"/>
    <w:rsid w:val="00C630C8"/>
    <w:rsid w:val="00C677FC"/>
    <w:rsid w:val="00C706D0"/>
    <w:rsid w:val="00C70D8C"/>
    <w:rsid w:val="00C71A8B"/>
    <w:rsid w:val="00C75479"/>
    <w:rsid w:val="00C85E0C"/>
    <w:rsid w:val="00C87D61"/>
    <w:rsid w:val="00CA4087"/>
    <w:rsid w:val="00CB4DBC"/>
    <w:rsid w:val="00CC1E93"/>
    <w:rsid w:val="00CD123E"/>
    <w:rsid w:val="00CE35F0"/>
    <w:rsid w:val="00CE49E3"/>
    <w:rsid w:val="00CE62F4"/>
    <w:rsid w:val="00CE7876"/>
    <w:rsid w:val="00CF1504"/>
    <w:rsid w:val="00D04A7A"/>
    <w:rsid w:val="00D062D3"/>
    <w:rsid w:val="00D066BE"/>
    <w:rsid w:val="00D1246E"/>
    <w:rsid w:val="00D3511A"/>
    <w:rsid w:val="00D36C01"/>
    <w:rsid w:val="00D46D2E"/>
    <w:rsid w:val="00D55C8C"/>
    <w:rsid w:val="00D7365F"/>
    <w:rsid w:val="00D7696C"/>
    <w:rsid w:val="00D868FB"/>
    <w:rsid w:val="00D9138F"/>
    <w:rsid w:val="00DA0E61"/>
    <w:rsid w:val="00DA17F0"/>
    <w:rsid w:val="00DA6AC0"/>
    <w:rsid w:val="00DC16F4"/>
    <w:rsid w:val="00DC6B2A"/>
    <w:rsid w:val="00DD1123"/>
    <w:rsid w:val="00DE4B74"/>
    <w:rsid w:val="00DE793D"/>
    <w:rsid w:val="00DE7FA9"/>
    <w:rsid w:val="00E13377"/>
    <w:rsid w:val="00E21D16"/>
    <w:rsid w:val="00E30CE8"/>
    <w:rsid w:val="00E30EEA"/>
    <w:rsid w:val="00E34700"/>
    <w:rsid w:val="00E41874"/>
    <w:rsid w:val="00E50D92"/>
    <w:rsid w:val="00E54DB1"/>
    <w:rsid w:val="00E626CD"/>
    <w:rsid w:val="00E74227"/>
    <w:rsid w:val="00E83AA3"/>
    <w:rsid w:val="00E96529"/>
    <w:rsid w:val="00E969A6"/>
    <w:rsid w:val="00EB57B3"/>
    <w:rsid w:val="00EB6671"/>
    <w:rsid w:val="00EE2213"/>
    <w:rsid w:val="00EE7A5A"/>
    <w:rsid w:val="00EF2E45"/>
    <w:rsid w:val="00F11511"/>
    <w:rsid w:val="00F2351F"/>
    <w:rsid w:val="00F25253"/>
    <w:rsid w:val="00F261F9"/>
    <w:rsid w:val="00F33C90"/>
    <w:rsid w:val="00F57CD1"/>
    <w:rsid w:val="00F657C1"/>
    <w:rsid w:val="00F709D8"/>
    <w:rsid w:val="00F73441"/>
    <w:rsid w:val="00F75371"/>
    <w:rsid w:val="00F836AD"/>
    <w:rsid w:val="00F93B36"/>
    <w:rsid w:val="00F96B81"/>
    <w:rsid w:val="00FA146F"/>
    <w:rsid w:val="00FA2A5A"/>
    <w:rsid w:val="00FC2FCF"/>
    <w:rsid w:val="00FC504C"/>
    <w:rsid w:val="00FD3C82"/>
    <w:rsid w:val="00FD5616"/>
    <w:rsid w:val="00FE4145"/>
    <w:rsid w:val="00FE58CD"/>
    <w:rsid w:val="00FF4F6F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69852"/>
  <w15:docId w15:val="{B891B93F-3E3A-4125-91C2-DC90BA02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838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534B6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34B69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17385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346B7"/>
    <w:rPr>
      <w:color w:val="808080"/>
    </w:rPr>
  </w:style>
  <w:style w:type="paragraph" w:styleId="a6">
    <w:name w:val="header"/>
    <w:link w:val="a7"/>
    <w:uiPriority w:val="99"/>
    <w:unhideWhenUsed/>
    <w:qFormat/>
    <w:rsid w:val="00B6619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2"/>
    <w:link w:val="a6"/>
    <w:uiPriority w:val="99"/>
    <w:rsid w:val="00B66197"/>
    <w:rPr>
      <w:rFonts w:ascii="Times New Roman" w:hAnsi="Times New Roman"/>
      <w:sz w:val="24"/>
    </w:rPr>
  </w:style>
  <w:style w:type="paragraph" w:styleId="a8">
    <w:name w:val="footer"/>
    <w:basedOn w:val="a1"/>
    <w:link w:val="a9"/>
    <w:uiPriority w:val="99"/>
    <w:unhideWhenUsed/>
    <w:rsid w:val="009969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996950"/>
  </w:style>
  <w:style w:type="paragraph" w:styleId="aa">
    <w:name w:val="No Spacing"/>
    <w:uiPriority w:val="1"/>
    <w:rsid w:val="00784179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21738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10">
    <w:name w:val="Заголовок 1 Знак"/>
    <w:basedOn w:val="a2"/>
    <w:link w:val="1"/>
    <w:uiPriority w:val="9"/>
    <w:rsid w:val="00534B6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34B69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caption"/>
    <w:next w:val="a1"/>
    <w:uiPriority w:val="35"/>
    <w:unhideWhenUsed/>
    <w:qFormat/>
    <w:rsid w:val="00F836AD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c">
    <w:name w:val="TOC Heading"/>
    <w:basedOn w:val="1"/>
    <w:next w:val="a1"/>
    <w:uiPriority w:val="39"/>
    <w:unhideWhenUsed/>
    <w:qFormat/>
    <w:rsid w:val="00E626CD"/>
    <w:pPr>
      <w:outlineLvl w:val="9"/>
    </w:pPr>
  </w:style>
  <w:style w:type="paragraph" w:customStyle="1" w:styleId="ad">
    <w:name w:val="Рисунок"/>
    <w:basedOn w:val="ab"/>
    <w:next w:val="ab"/>
    <w:qFormat/>
    <w:rsid w:val="005D5001"/>
    <w:pPr>
      <w:keepNext/>
      <w:contextualSpacing/>
    </w:pPr>
    <w:rPr>
      <w:rFonts w:cs="Times New Roman"/>
      <w:szCs w:val="28"/>
    </w:rPr>
  </w:style>
  <w:style w:type="paragraph" w:customStyle="1" w:styleId="ae">
    <w:name w:val="Номер таблицы"/>
    <w:basedOn w:val="ac"/>
    <w:qFormat/>
    <w:rsid w:val="00930473"/>
    <w:pPr>
      <w:pageBreakBefore w:val="0"/>
      <w:jc w:val="right"/>
    </w:pPr>
    <w:rPr>
      <w:sz w:val="28"/>
    </w:rPr>
  </w:style>
  <w:style w:type="paragraph" w:customStyle="1" w:styleId="af">
    <w:name w:val="Название таблицы"/>
    <w:basedOn w:val="ae"/>
    <w:qFormat/>
    <w:rsid w:val="00335387"/>
    <w:pPr>
      <w:jc w:val="center"/>
    </w:pPr>
    <w:rPr>
      <w:i/>
    </w:rPr>
  </w:style>
  <w:style w:type="paragraph" w:customStyle="1" w:styleId="af0">
    <w:name w:val="Листинг"/>
    <w:basedOn w:val="af"/>
    <w:qFormat/>
    <w:rsid w:val="008F5D71"/>
    <w:pPr>
      <w:jc w:val="left"/>
    </w:pPr>
    <w:rPr>
      <w:rFonts w:ascii="Courier New" w:hAnsi="Courier New"/>
      <w:b w:val="0"/>
      <w:i w:val="0"/>
      <w:sz w:val="24"/>
    </w:rPr>
  </w:style>
  <w:style w:type="paragraph" w:styleId="a">
    <w:name w:val="List Number"/>
    <w:basedOn w:val="a1"/>
    <w:uiPriority w:val="99"/>
    <w:unhideWhenUsed/>
    <w:qFormat/>
    <w:rsid w:val="00D1246E"/>
    <w:pPr>
      <w:numPr>
        <w:numId w:val="6"/>
      </w:numPr>
      <w:contextualSpacing/>
    </w:pPr>
  </w:style>
  <w:style w:type="character" w:styleId="af1">
    <w:name w:val="Book Title"/>
    <w:basedOn w:val="a2"/>
    <w:uiPriority w:val="33"/>
    <w:rsid w:val="00F709D8"/>
    <w:rPr>
      <w:b/>
      <w:bCs/>
      <w:i/>
      <w:iCs/>
      <w:spacing w:val="5"/>
    </w:rPr>
  </w:style>
  <w:style w:type="paragraph" w:styleId="a0">
    <w:name w:val="List Bullet"/>
    <w:basedOn w:val="a1"/>
    <w:uiPriority w:val="99"/>
    <w:unhideWhenUsed/>
    <w:qFormat/>
    <w:rsid w:val="00CE35F0"/>
    <w:pPr>
      <w:numPr>
        <w:numId w:val="12"/>
      </w:numPr>
      <w:contextualSpacing/>
    </w:pPr>
  </w:style>
  <w:style w:type="paragraph" w:styleId="af2">
    <w:name w:val="List Paragraph"/>
    <w:basedOn w:val="a1"/>
    <w:uiPriority w:val="34"/>
    <w:rsid w:val="001C1172"/>
    <w:pPr>
      <w:ind w:left="720"/>
      <w:contextualSpacing/>
    </w:pPr>
  </w:style>
  <w:style w:type="paragraph" w:customStyle="1" w:styleId="af3">
    <w:name w:val="Объект"/>
    <w:basedOn w:val="a1"/>
    <w:link w:val="af4"/>
    <w:qFormat/>
    <w:rsid w:val="00D36C01"/>
    <w:pPr>
      <w:ind w:firstLine="0"/>
      <w:jc w:val="center"/>
    </w:pPr>
    <w:rPr>
      <w:rFonts w:cs="Times New Roman"/>
      <w:szCs w:val="28"/>
    </w:rPr>
  </w:style>
  <w:style w:type="character" w:customStyle="1" w:styleId="af4">
    <w:name w:val="Объект Знак"/>
    <w:basedOn w:val="a2"/>
    <w:link w:val="af3"/>
    <w:rsid w:val="00D36C01"/>
    <w:rPr>
      <w:rFonts w:ascii="Times New Roman" w:hAnsi="Times New Roman" w:cs="Times New Roman"/>
      <w:sz w:val="28"/>
      <w:szCs w:val="28"/>
    </w:rPr>
  </w:style>
  <w:style w:type="table" w:styleId="af5">
    <w:name w:val="Table Grid"/>
    <w:basedOn w:val="a3"/>
    <w:uiPriority w:val="39"/>
    <w:rsid w:val="00E4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Таблица простая 31"/>
    <w:basedOn w:val="a3"/>
    <w:uiPriority w:val="43"/>
    <w:rsid w:val="007B4A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3"/>
    <w:uiPriority w:val="42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3"/>
    <w:uiPriority w:val="41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3"/>
    <w:uiPriority w:val="40"/>
    <w:rsid w:val="007B4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6">
    <w:name w:val="Emphasis"/>
    <w:basedOn w:val="a2"/>
    <w:uiPriority w:val="20"/>
    <w:qFormat/>
    <w:rsid w:val="000D6F82"/>
    <w:rPr>
      <w:i/>
      <w:iCs/>
    </w:rPr>
  </w:style>
  <w:style w:type="character" w:customStyle="1" w:styleId="qv3wpe">
    <w:name w:val="qv3wpe"/>
    <w:basedOn w:val="a2"/>
    <w:rsid w:val="00FF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islav\Desktop\&#1064;&#1072;&#1073;&#1083;&#1086;&#1085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58A01-BDE2-4328-ABFA-FDEEF369C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документов.dotx</Template>
  <TotalTime>71</TotalTime>
  <Pages>11</Pages>
  <Words>2088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</dc:creator>
  <cp:lastModifiedBy>Vladislav</cp:lastModifiedBy>
  <cp:revision>13</cp:revision>
  <dcterms:created xsi:type="dcterms:W3CDTF">2023-05-05T16:55:00Z</dcterms:created>
  <dcterms:modified xsi:type="dcterms:W3CDTF">2023-05-06T08:19:00Z</dcterms:modified>
</cp:coreProperties>
</file>